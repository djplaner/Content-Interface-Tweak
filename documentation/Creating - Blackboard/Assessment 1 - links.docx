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7B77" w:rsidP="007932E1" w:rsidRDefault="007932E1" w14:paraId="2F437AAB" w14:textId="2010C057">
      <w:pPr>
        <w:pStyle w:val="Title"/>
      </w:pPr>
      <w:r>
        <w:t xml:space="preserve">Assessment 1 </w:t>
      </w:r>
      <w:r w:rsidR="00453367">
        <w:t>–</w:t>
      </w:r>
      <w:r>
        <w:t xml:space="preserve"> </w:t>
      </w:r>
      <w:r w:rsidR="00333674">
        <w:t>4</w:t>
      </w:r>
    </w:p>
    <w:p w:rsidRPr="00962C88" w:rsidR="00962C88" w:rsidP="00921862" w:rsidRDefault="00453367" w14:paraId="0DCAC2CB" w14:textId="57F07ADD">
      <w:pPr>
        <w:pStyle w:val="Heading1"/>
      </w:pPr>
      <w:r>
        <w:t>Assessment d</w:t>
      </w:r>
      <w:r w:rsidR="00CE523F">
        <w:t>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Pr="007A414A" w:rsidR="007A414A" w:rsidTr="007A414A" w14:paraId="0553BE94" w14:textId="77777777">
        <w:tc>
          <w:tcPr>
            <w:tcW w:w="4508" w:type="dxa"/>
          </w:tcPr>
          <w:p w:rsidRPr="007A414A" w:rsidR="007A414A" w:rsidP="00847BD2" w:rsidRDefault="007A414A" w14:paraId="6871F764" w14:textId="77777777">
            <w:pPr>
              <w:rPr>
                <w:b/>
                <w:bCs/>
              </w:rPr>
            </w:pPr>
            <w:r w:rsidRPr="007A414A">
              <w:rPr>
                <w:b/>
                <w:bCs/>
              </w:rPr>
              <w:t>Assessment type:</w:t>
            </w:r>
          </w:p>
        </w:tc>
        <w:tc>
          <w:tcPr>
            <w:tcW w:w="4508" w:type="dxa"/>
          </w:tcPr>
          <w:p w:rsidRPr="007A414A" w:rsidR="007A414A" w:rsidP="00847BD2" w:rsidRDefault="00333674" w14:paraId="772C9B6E" w14:textId="57A05047">
            <w:r>
              <w:t>Four</w:t>
            </w:r>
            <w:r w:rsidRPr="007A414A" w:rsidR="007A414A">
              <w:t xml:space="preserve"> </w:t>
            </w:r>
            <w:r w:rsidR="002A6492">
              <w:t>10</w:t>
            </w:r>
            <w:r>
              <w:t>-</w:t>
            </w:r>
            <w:r w:rsidR="002A6492">
              <w:t xml:space="preserve">minute </w:t>
            </w:r>
            <w:r w:rsidRPr="007A414A" w:rsidR="007A414A">
              <w:t>quizzes</w:t>
            </w:r>
          </w:p>
        </w:tc>
      </w:tr>
      <w:tr w:rsidRPr="007A414A" w:rsidR="007A414A" w:rsidTr="007A414A" w14:paraId="1758CB66" w14:textId="77777777">
        <w:tc>
          <w:tcPr>
            <w:tcW w:w="4508" w:type="dxa"/>
          </w:tcPr>
          <w:p w:rsidRPr="007A414A" w:rsidR="007A414A" w:rsidP="00847BD2" w:rsidRDefault="007A414A" w14:paraId="78C2F1BA" w14:textId="77777777">
            <w:pPr>
              <w:rPr>
                <w:b/>
                <w:bCs/>
              </w:rPr>
            </w:pPr>
            <w:r w:rsidRPr="007A414A">
              <w:rPr>
                <w:b/>
                <w:bCs/>
              </w:rPr>
              <w:t>Assessment weighting:</w:t>
            </w:r>
          </w:p>
        </w:tc>
        <w:tc>
          <w:tcPr>
            <w:tcW w:w="4508" w:type="dxa"/>
          </w:tcPr>
          <w:p w:rsidRPr="007A414A" w:rsidR="007A414A" w:rsidP="00847BD2" w:rsidRDefault="00333674" w14:paraId="69C07516" w14:textId="185947C7">
            <w:r>
              <w:t>8</w:t>
            </w:r>
            <w:r w:rsidRPr="007A414A" w:rsidR="007A414A">
              <w:t>%</w:t>
            </w:r>
          </w:p>
        </w:tc>
      </w:tr>
      <w:tr w:rsidRPr="007A414A" w:rsidR="007A414A" w:rsidTr="007A414A" w14:paraId="5446C8B6" w14:textId="77777777">
        <w:tc>
          <w:tcPr>
            <w:tcW w:w="4508" w:type="dxa"/>
          </w:tcPr>
          <w:p w:rsidRPr="007A414A" w:rsidR="007A414A" w:rsidP="00847BD2" w:rsidRDefault="007A414A" w14:paraId="447FCBF1" w14:textId="77777777">
            <w:pPr>
              <w:rPr>
                <w:b/>
                <w:bCs/>
              </w:rPr>
            </w:pPr>
            <w:r w:rsidRPr="007A414A">
              <w:rPr>
                <w:b/>
                <w:bCs/>
              </w:rPr>
              <w:t>Due date:</w:t>
            </w:r>
          </w:p>
        </w:tc>
        <w:tc>
          <w:tcPr>
            <w:tcW w:w="4508" w:type="dxa"/>
          </w:tcPr>
          <w:p w:rsidRPr="007A414A" w:rsidR="007A414A" w:rsidP="00847BD2" w:rsidRDefault="00FE45FF" w14:paraId="75BFA5C1" w14:textId="75EA9B34">
            <w:r>
              <w:t>At different times during the Trimester.</w:t>
            </w:r>
          </w:p>
        </w:tc>
      </w:tr>
    </w:tbl>
    <w:p w:rsidR="00FE45FF" w:rsidP="00FE45FF" w:rsidRDefault="005D6DDB" w14:paraId="51404F83" w14:textId="3FA65750">
      <w:r>
        <w:t xml:space="preserve">You will complete four </w:t>
      </w:r>
      <w:proofErr w:type="gramStart"/>
      <w:r>
        <w:t>10 minute</w:t>
      </w:r>
      <w:proofErr w:type="gramEnd"/>
      <w:r>
        <w:t xml:space="preserve"> quizzes at regular intervals during the Trimester.</w:t>
      </w:r>
    </w:p>
    <w:p w:rsidR="00921862" w:rsidP="00B00E7D" w:rsidRDefault="00B00E7D" w14:paraId="6B706888" w14:textId="03E6474F">
      <w:pPr>
        <w:pStyle w:val="Embed"/>
      </w:pPr>
      <w:r w:rsidRPr="00B00E7D">
        <w:t xml:space="preserve">&lt;iframe width="560" height="315" </w:t>
      </w:r>
      <w:proofErr w:type="spellStart"/>
      <w:r w:rsidRPr="00B00E7D">
        <w:t>src</w:t>
      </w:r>
      <w:proofErr w:type="spellEnd"/>
      <w:r w:rsidRPr="00B00E7D">
        <w:t xml:space="preserve">="https://www.youtube.com/embed/2NfuniN0Sdg" frameborder="0" allow="accelerometer; </w:t>
      </w:r>
      <w:proofErr w:type="spellStart"/>
      <w:r w:rsidRPr="00B00E7D">
        <w:t>autoplay</w:t>
      </w:r>
      <w:proofErr w:type="spellEnd"/>
      <w:r w:rsidRPr="00B00E7D">
        <w:t xml:space="preserve">; clipboard-write; encrypted-media; gyroscope; picture-in-picture" </w:t>
      </w:r>
      <w:proofErr w:type="spellStart"/>
      <w:r w:rsidRPr="00B00E7D">
        <w:t>allowfullscreen</w:t>
      </w:r>
      <w:proofErr w:type="spellEnd"/>
      <w:r w:rsidRPr="00B00E7D">
        <w:t>&gt;&lt;/iframe&gt;</w:t>
      </w:r>
    </w:p>
    <w:p w:rsidRPr="00CE523F" w:rsidR="003F3D12" w:rsidP="00D67D52" w:rsidRDefault="006045AC" w14:paraId="4A5B21AF" w14:textId="073682B0">
      <w:pPr>
        <w:pStyle w:val="Heading1"/>
      </w:pPr>
      <w:r>
        <w:t>Quiz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949"/>
        <w:gridCol w:w="2439"/>
        <w:gridCol w:w="2383"/>
      </w:tblGrid>
      <w:tr w:rsidRPr="007A1C53" w:rsidR="00422743" w:rsidTr="69013A45" w14:paraId="24552E38" w14:textId="77777777">
        <w:tc>
          <w:tcPr>
            <w:tcW w:w="2245" w:type="dxa"/>
            <w:tcMar/>
          </w:tcPr>
          <w:p w:rsidRPr="007A1C53" w:rsidR="00422743" w:rsidP="00DD66B7" w:rsidRDefault="00422743" w14:paraId="26B2B5E9" w14:textId="77777777">
            <w:pPr>
              <w:rPr>
                <w:b/>
                <w:bCs/>
              </w:rPr>
            </w:pPr>
            <w:r w:rsidRPr="007A1C53">
              <w:rPr>
                <w:b/>
                <w:bCs/>
              </w:rPr>
              <w:t>Module</w:t>
            </w:r>
          </w:p>
        </w:tc>
        <w:tc>
          <w:tcPr>
            <w:tcW w:w="1949" w:type="dxa"/>
            <w:tcMar/>
          </w:tcPr>
          <w:p w:rsidRPr="007A1C53" w:rsidR="00422743" w:rsidP="00DD66B7" w:rsidRDefault="00422743" w14:paraId="347B79CE" w14:textId="0D8DB266">
            <w:pPr>
              <w:rPr>
                <w:b/>
                <w:bCs/>
              </w:rPr>
            </w:pPr>
            <w:r>
              <w:rPr>
                <w:b/>
                <w:bCs/>
              </w:rPr>
              <w:t>Quiz Available</w:t>
            </w:r>
          </w:p>
        </w:tc>
        <w:tc>
          <w:tcPr>
            <w:tcW w:w="2439" w:type="dxa"/>
            <w:tcMar/>
          </w:tcPr>
          <w:p w:rsidRPr="007A1C53" w:rsidR="00422743" w:rsidP="00DD66B7" w:rsidRDefault="00422743" w14:paraId="30F984CF" w14:textId="3DBA7085">
            <w:pPr>
              <w:rPr>
                <w:b/>
                <w:bCs/>
              </w:rPr>
            </w:pPr>
            <w:r w:rsidRPr="007A1C53">
              <w:rPr>
                <w:b/>
                <w:bCs/>
              </w:rPr>
              <w:t xml:space="preserve">Quiz </w:t>
            </w:r>
            <w:r>
              <w:rPr>
                <w:b/>
                <w:bCs/>
              </w:rPr>
              <w:t>Close</w:t>
            </w:r>
          </w:p>
        </w:tc>
        <w:tc>
          <w:tcPr>
            <w:tcW w:w="2383" w:type="dxa"/>
            <w:tcMar/>
          </w:tcPr>
          <w:p w:rsidRPr="007A1C53" w:rsidR="00422743" w:rsidP="00DD66B7" w:rsidRDefault="00422743" w14:paraId="6F68D8E1" w14:textId="77777777">
            <w:pPr>
              <w:rPr>
                <w:b/>
                <w:bCs/>
              </w:rPr>
            </w:pPr>
            <w:r w:rsidRPr="007A1C53">
              <w:rPr>
                <w:b/>
                <w:bCs/>
              </w:rPr>
              <w:t>Quiz availability</w:t>
            </w:r>
          </w:p>
        </w:tc>
      </w:tr>
      <w:tr w:rsidRPr="007A1C53" w:rsidR="00422743" w:rsidTr="69013A45" w14:paraId="065CCFB6" w14:textId="77777777">
        <w:tc>
          <w:tcPr>
            <w:tcW w:w="2245" w:type="dxa"/>
            <w:tcMar/>
          </w:tcPr>
          <w:p w:rsidRPr="007A1C53" w:rsidR="00422743" w:rsidP="00DD66B7" w:rsidRDefault="00422743" w14:paraId="72DAE532" w14:textId="77777777">
            <w:r w:rsidRPr="007A1C53">
              <w:t>1</w:t>
            </w:r>
          </w:p>
        </w:tc>
        <w:tc>
          <w:tcPr>
            <w:tcW w:w="1949" w:type="dxa"/>
            <w:tcMar/>
          </w:tcPr>
          <w:p w:rsidR="00422743" w:rsidP="69013A45" w:rsidRDefault="00EF39DC" w14:paraId="114EE159" w14:textId="5CC2CAE0">
            <w:pPr>
              <w:pStyle w:val="Normal"/>
              <w:rPr>
                <w:rStyle w:val="UniversityDate"/>
              </w:rPr>
            </w:pPr>
            <w:r w:rsidR="25AD21F7">
              <w:rPr/>
              <w:t xml:space="preserve">9am </w:t>
            </w:r>
            <w:r w:rsidRPr="69013A45" w:rsidR="00EF39DC">
              <w:rPr>
                <w:rStyle w:val="UniversityDate"/>
              </w:rPr>
              <w:t xml:space="preserve">Monday, </w:t>
            </w:r>
            <w:r w:rsidRPr="69013A45" w:rsidR="00422743">
              <w:rPr>
                <w:rStyle w:val="UniversityDate"/>
              </w:rPr>
              <w:t>Week 4</w:t>
            </w:r>
          </w:p>
        </w:tc>
        <w:tc>
          <w:tcPr>
            <w:tcW w:w="2439" w:type="dxa"/>
            <w:tcMar/>
          </w:tcPr>
          <w:p w:rsidRPr="007A1C53" w:rsidR="00422743" w:rsidP="69013A45" w:rsidRDefault="00422743" w14:paraId="52979A9C" w14:textId="674714C4">
            <w:pPr>
              <w:pStyle w:val="Normal"/>
            </w:pPr>
            <w:r w:rsidR="55BA6F31">
              <w:rPr/>
              <w:t xml:space="preserve">5pm </w:t>
            </w:r>
            <w:r w:rsidRPr="69013A45" w:rsidR="00422743">
              <w:rPr>
                <w:rStyle w:val="UniversityDate"/>
              </w:rPr>
              <w:t>Thursday</w:t>
            </w:r>
            <w:r w:rsidRPr="69013A45" w:rsidR="00422743">
              <w:rPr>
                <w:rStyle w:val="UniversityDate"/>
              </w:rPr>
              <w:t xml:space="preserve">, Week </w:t>
            </w:r>
            <w:r w:rsidRPr="69013A45" w:rsidR="00422743">
              <w:rPr>
                <w:rStyle w:val="UniversityDate"/>
              </w:rPr>
              <w:t>5</w:t>
            </w:r>
          </w:p>
        </w:tc>
        <w:tc>
          <w:tcPr>
            <w:tcW w:w="2383" w:type="dxa"/>
            <w:tcMar/>
          </w:tcPr>
          <w:p w:rsidRPr="00265E8D" w:rsidR="00422743" w:rsidP="00DD66B7" w:rsidRDefault="00B00E7D" w14:paraId="1D133ECC" w14:textId="5A018073">
            <w:pPr>
              <w:rPr>
                <w:rStyle w:val="BlackboardContentLink"/>
              </w:rPr>
            </w:pPr>
            <w:hyperlink w:history="1" r:id="rId11">
              <w:r w:rsidRPr="00265E8D" w:rsidR="00422743">
                <w:rPr>
                  <w:rStyle w:val="BlackboardContentLink"/>
                </w:rPr>
                <w:t>Quiz 1</w:t>
              </w:r>
            </w:hyperlink>
          </w:p>
        </w:tc>
      </w:tr>
      <w:tr w:rsidRPr="007A1C53" w:rsidR="00422743" w:rsidTr="69013A45" w14:paraId="624E2374" w14:textId="77777777">
        <w:tc>
          <w:tcPr>
            <w:tcW w:w="2245" w:type="dxa"/>
            <w:tcMar/>
          </w:tcPr>
          <w:p w:rsidRPr="007A1C53" w:rsidR="00422743" w:rsidP="00DD66B7" w:rsidRDefault="00422743" w14:paraId="3199240D" w14:textId="77777777">
            <w:r w:rsidRPr="007A1C53">
              <w:t>2</w:t>
            </w:r>
          </w:p>
        </w:tc>
        <w:tc>
          <w:tcPr>
            <w:tcW w:w="1949" w:type="dxa"/>
            <w:tcMar/>
          </w:tcPr>
          <w:p w:rsidR="00422743" w:rsidP="69013A45" w:rsidRDefault="00EF39DC" w14:paraId="1B5D180B" w14:textId="7DE04CD3">
            <w:pPr>
              <w:pStyle w:val="Normal"/>
              <w:rPr>
                <w:rStyle w:val="UniversityDate"/>
              </w:rPr>
            </w:pPr>
            <w:r w:rsidR="542329B9">
              <w:rPr/>
              <w:t xml:space="preserve">9am </w:t>
            </w:r>
            <w:r w:rsidRPr="69013A45" w:rsidR="00EF39DC">
              <w:rPr>
                <w:rStyle w:val="UniversityDate"/>
              </w:rPr>
              <w:t xml:space="preserve">Monday, </w:t>
            </w:r>
            <w:r w:rsidRPr="69013A45" w:rsidR="00422743">
              <w:rPr>
                <w:rStyle w:val="UniversityDate"/>
              </w:rPr>
              <w:t>Week 6</w:t>
            </w:r>
          </w:p>
        </w:tc>
        <w:tc>
          <w:tcPr>
            <w:tcW w:w="2439" w:type="dxa"/>
            <w:tcMar/>
          </w:tcPr>
          <w:p w:rsidRPr="007A1C53" w:rsidR="00422743" w:rsidP="69013A45" w:rsidRDefault="00422743" w14:paraId="5B08E3A2" w14:textId="7E7BFB68">
            <w:pPr>
              <w:pStyle w:val="Normal"/>
              <w:rPr>
                <w:rStyle w:val="UniversityDate"/>
              </w:rPr>
            </w:pPr>
            <w:r w:rsidR="6803E444">
              <w:rPr/>
              <w:t xml:space="preserve">5pm </w:t>
            </w:r>
            <w:r w:rsidRPr="69013A45" w:rsidR="00422743">
              <w:rPr>
                <w:rStyle w:val="UniversityDate"/>
              </w:rPr>
              <w:t>Thursday</w:t>
            </w:r>
            <w:r w:rsidRPr="69013A45" w:rsidR="00422743">
              <w:rPr>
                <w:rStyle w:val="UniversityDate"/>
              </w:rPr>
              <w:t xml:space="preserve">, Week </w:t>
            </w:r>
            <w:r w:rsidRPr="69013A45" w:rsidR="00422743">
              <w:rPr>
                <w:rStyle w:val="UniversityDate"/>
              </w:rPr>
              <w:t>7</w:t>
            </w:r>
          </w:p>
        </w:tc>
        <w:tc>
          <w:tcPr>
            <w:tcW w:w="2383" w:type="dxa"/>
            <w:tcMar/>
          </w:tcPr>
          <w:p w:rsidRPr="007A1C53" w:rsidR="00422743" w:rsidP="00DD66B7" w:rsidRDefault="00B00E7D" w14:paraId="7F11A0AE" w14:textId="187D4293">
            <w:hyperlink w:history="1" r:id="rId12">
              <w:r w:rsidR="00422743">
                <w:rPr>
                  <w:rStyle w:val="BlackboardContentLink"/>
                </w:rPr>
                <w:t>Quiz 2</w:t>
              </w:r>
            </w:hyperlink>
          </w:p>
        </w:tc>
      </w:tr>
      <w:tr w:rsidRPr="007A1C53" w:rsidR="00422743" w:rsidTr="69013A45" w14:paraId="6DE15D1E" w14:textId="77777777">
        <w:tc>
          <w:tcPr>
            <w:tcW w:w="2245" w:type="dxa"/>
            <w:tcMar/>
          </w:tcPr>
          <w:p w:rsidRPr="007A1C53" w:rsidR="00422743" w:rsidP="00DD66B7" w:rsidRDefault="00422743" w14:paraId="6AB2F6E0" w14:textId="77777777">
            <w:r w:rsidRPr="007A1C53">
              <w:t>3</w:t>
            </w:r>
          </w:p>
        </w:tc>
        <w:tc>
          <w:tcPr>
            <w:tcW w:w="1949" w:type="dxa"/>
            <w:tcMar/>
          </w:tcPr>
          <w:p w:rsidR="00422743" w:rsidP="69013A45" w:rsidRDefault="00EF39DC" w14:paraId="7DB8ADA2" w14:textId="16A5CC9E">
            <w:pPr>
              <w:pStyle w:val="Normal"/>
              <w:rPr>
                <w:rStyle w:val="UniversityDate"/>
              </w:rPr>
            </w:pPr>
            <w:r w:rsidR="3DC19575">
              <w:rPr/>
              <w:t xml:space="preserve">9am </w:t>
            </w:r>
            <w:r w:rsidRPr="69013A45" w:rsidR="00EF39DC">
              <w:rPr>
                <w:rStyle w:val="UniversityDate"/>
              </w:rPr>
              <w:t xml:space="preserve">Monday, </w:t>
            </w:r>
            <w:r w:rsidRPr="69013A45" w:rsidR="00422743">
              <w:rPr>
                <w:rStyle w:val="UniversityDate"/>
              </w:rPr>
              <w:t>Week 9</w:t>
            </w:r>
          </w:p>
        </w:tc>
        <w:tc>
          <w:tcPr>
            <w:tcW w:w="2439" w:type="dxa"/>
            <w:tcMar/>
          </w:tcPr>
          <w:p w:rsidRPr="007A1C53" w:rsidR="00422743" w:rsidP="69013A45" w:rsidRDefault="00422743" w14:paraId="6EB5D221" w14:textId="249790F3">
            <w:pPr>
              <w:pStyle w:val="Normal"/>
              <w:rPr>
                <w:rStyle w:val="UniversityDate"/>
              </w:rPr>
            </w:pPr>
            <w:r w:rsidR="0502D294">
              <w:rPr/>
              <w:t xml:space="preserve">5pm </w:t>
            </w:r>
            <w:r w:rsidRPr="69013A45" w:rsidR="00422743">
              <w:rPr>
                <w:rStyle w:val="UniversityDate"/>
              </w:rPr>
              <w:t>Thursday</w:t>
            </w:r>
            <w:r w:rsidRPr="69013A45" w:rsidR="00422743">
              <w:rPr>
                <w:rStyle w:val="UniversityDate"/>
              </w:rPr>
              <w:t xml:space="preserve">, Week </w:t>
            </w:r>
            <w:r w:rsidRPr="69013A45" w:rsidR="00422743">
              <w:rPr>
                <w:rStyle w:val="UniversityDate"/>
              </w:rPr>
              <w:t>10</w:t>
            </w:r>
          </w:p>
        </w:tc>
        <w:tc>
          <w:tcPr>
            <w:tcW w:w="2383" w:type="dxa"/>
            <w:tcMar/>
          </w:tcPr>
          <w:p w:rsidRPr="00096744" w:rsidR="00422743" w:rsidP="00DD66B7" w:rsidRDefault="00B00E7D" w14:paraId="504B2543" w14:textId="1B28C0B7">
            <w:pPr>
              <w:rPr>
                <w:rStyle w:val="BlackboardContentLink"/>
              </w:rPr>
            </w:pPr>
            <w:hyperlink w:history="1" r:id="rId13">
              <w:r w:rsidRPr="00096744" w:rsidR="00422743">
                <w:rPr>
                  <w:rStyle w:val="BlackboardContentLink"/>
                </w:rPr>
                <w:t>Quiz 3</w:t>
              </w:r>
            </w:hyperlink>
          </w:p>
        </w:tc>
      </w:tr>
      <w:tr w:rsidRPr="007A1C53" w:rsidR="00422743" w:rsidTr="69013A45" w14:paraId="49EC683D" w14:textId="77777777">
        <w:tc>
          <w:tcPr>
            <w:tcW w:w="2245" w:type="dxa"/>
            <w:tcMar/>
          </w:tcPr>
          <w:p w:rsidRPr="007A1C53" w:rsidR="00422743" w:rsidP="00DD66B7" w:rsidRDefault="00422743" w14:paraId="79BE49AC" w14:textId="77777777">
            <w:r w:rsidRPr="007A1C53">
              <w:t>4</w:t>
            </w:r>
          </w:p>
        </w:tc>
        <w:tc>
          <w:tcPr>
            <w:tcW w:w="1949" w:type="dxa"/>
            <w:tcMar/>
          </w:tcPr>
          <w:p w:rsidR="00422743" w:rsidP="69013A45" w:rsidRDefault="00EF39DC" w14:paraId="4C112F46" w14:textId="5F794625">
            <w:pPr>
              <w:pStyle w:val="Normal"/>
              <w:rPr>
                <w:rStyle w:val="UniversityDate"/>
              </w:rPr>
            </w:pPr>
            <w:r w:rsidR="6DCEDBEE">
              <w:rPr/>
              <w:t xml:space="preserve">9am </w:t>
            </w:r>
            <w:r w:rsidRPr="69013A45" w:rsidR="00EF39DC">
              <w:rPr>
                <w:rStyle w:val="UniversityDate"/>
              </w:rPr>
              <w:t xml:space="preserve">Monday, </w:t>
            </w:r>
            <w:r w:rsidRPr="69013A45" w:rsidR="00422743">
              <w:rPr>
                <w:rStyle w:val="UniversityDate"/>
              </w:rPr>
              <w:t>Week 11</w:t>
            </w:r>
          </w:p>
        </w:tc>
        <w:tc>
          <w:tcPr>
            <w:tcW w:w="2439" w:type="dxa"/>
            <w:tcMar/>
          </w:tcPr>
          <w:p w:rsidRPr="007A1C53" w:rsidR="00422743" w:rsidP="69013A45" w:rsidRDefault="00422743" w14:paraId="141D3C68" w14:textId="4AA5CBE3">
            <w:pPr>
              <w:pStyle w:val="Normal"/>
              <w:rPr>
                <w:rStyle w:val="UniversityDate"/>
              </w:rPr>
            </w:pPr>
            <w:r w:rsidR="69422F14">
              <w:rPr/>
              <w:t xml:space="preserve">5pm </w:t>
            </w:r>
            <w:r w:rsidRPr="69013A45" w:rsidR="00422743">
              <w:rPr>
                <w:rStyle w:val="UniversityDate"/>
              </w:rPr>
              <w:t>Thursday</w:t>
            </w:r>
            <w:r w:rsidRPr="69013A45" w:rsidR="00422743">
              <w:rPr>
                <w:rStyle w:val="UniversityDate"/>
              </w:rPr>
              <w:t>, Week 1</w:t>
            </w:r>
            <w:r w:rsidRPr="69013A45" w:rsidR="00422743">
              <w:rPr>
                <w:rStyle w:val="UniversityDate"/>
              </w:rPr>
              <w:t>2</w:t>
            </w:r>
          </w:p>
        </w:tc>
        <w:tc>
          <w:tcPr>
            <w:tcW w:w="2383" w:type="dxa"/>
            <w:tcMar/>
          </w:tcPr>
          <w:p w:rsidRPr="00096744" w:rsidR="00422743" w:rsidP="00DD66B7" w:rsidRDefault="00B00E7D" w14:paraId="40A30B11" w14:textId="44153110">
            <w:pPr>
              <w:rPr>
                <w:rStyle w:val="BlackboardContentLink"/>
              </w:rPr>
            </w:pPr>
            <w:hyperlink w:history="1" r:id="rId14">
              <w:r w:rsidRPr="00096744" w:rsidR="00422743">
                <w:rPr>
                  <w:rStyle w:val="BlackboardContentLink"/>
                </w:rPr>
                <w:t>Quiz 4</w:t>
              </w:r>
            </w:hyperlink>
          </w:p>
        </w:tc>
      </w:tr>
    </w:tbl>
    <w:p w:rsidRPr="005972DC" w:rsidR="005972DC" w:rsidP="69013A45" w:rsidRDefault="005972DC" w14:paraId="717AF5B2" w14:textId="79005ADF">
      <w:pPr>
        <w:pStyle w:val="Heading1"/>
      </w:pPr>
      <w:r w:rsidR="136C0380">
        <w:rPr/>
        <w:t>What are the attributes of master teachers?</w:t>
      </w:r>
    </w:p>
    <w:p w:rsidR="136C0380" w:rsidP="69013A45" w:rsidRDefault="136C0380" w14:paraId="051618D2" w14:textId="6A2E78B8">
      <w:pPr>
        <w:pStyle w:val="Reading"/>
      </w:pPr>
      <w:r w:rsidR="136C0380">
        <w:rPr/>
        <w:t xml:space="preserve">Kane, </w:t>
      </w:r>
      <w:proofErr w:type="spellStart"/>
      <w:r w:rsidR="136C0380">
        <w:rPr/>
        <w:t>Sanretto</w:t>
      </w:r>
      <w:proofErr w:type="spellEnd"/>
      <w:r w:rsidR="136C0380">
        <w:rPr/>
        <w:t xml:space="preserve"> &amp; Heath (2004)</w:t>
      </w:r>
      <w:r w:rsidR="0A10D102">
        <w:rPr/>
        <w:t xml:space="preserve"> (in the course Readings)</w:t>
      </w:r>
      <w:r w:rsidR="136C0380">
        <w:rPr/>
        <w:t xml:space="preserve"> </w:t>
      </w:r>
      <w:r w:rsidR="136C0380">
        <w:rPr/>
        <w:t xml:space="preserve">examined what a group of excellent science teachers say and do about their teaching practice. As you read through their paper </w:t>
      </w:r>
      <w:r w:rsidR="136C0380">
        <w:rPr/>
        <w:t>consider the following q</w:t>
      </w:r>
      <w:r w:rsidR="136C0380">
        <w:rPr/>
        <w:t>uestions</w:t>
      </w:r>
      <w:r w:rsidR="109B1870">
        <w:rPr/>
        <w:t xml:space="preserve"> based on the paper</w:t>
      </w:r>
      <w:r w:rsidR="136C0380">
        <w:rPr/>
        <w:t>.</w:t>
      </w:r>
    </w:p>
    <w:p w:rsidR="3BD08441" w:rsidP="69013A45" w:rsidRDefault="3BD08441" w14:paraId="26AFDDE4" w14:textId="20F04D34">
      <w:pPr>
        <w:pStyle w:val="Reading"/>
        <w:numPr>
          <w:ilvl w:val="0"/>
          <w:numId w:val="45"/>
        </w:numPr>
        <w:rPr>
          <w:rFonts w:ascii="Liberation Serif" w:hAnsi="Liberation Serif" w:eastAsia="Liberation Serif" w:cs="Liberation Serif" w:asciiTheme="minorAscii" w:hAnsiTheme="minorAscii" w:eastAsiaTheme="minorAscii" w:cstheme="minorAscii"/>
          <w:sz w:val="24"/>
          <w:szCs w:val="24"/>
        </w:rPr>
      </w:pPr>
      <w:r w:rsidR="3BD08441">
        <w:rPr/>
        <w:t>What is excellent teaching?</w:t>
      </w:r>
    </w:p>
    <w:p w:rsidR="3BD08441" w:rsidP="69013A45" w:rsidRDefault="3BD08441" w14:paraId="7E134D1E" w14:textId="0FA67C48">
      <w:pPr>
        <w:pStyle w:val="Reading"/>
        <w:numPr>
          <w:ilvl w:val="0"/>
          <w:numId w:val="45"/>
        </w:numPr>
        <w:rPr>
          <w:sz w:val="24"/>
          <w:szCs w:val="24"/>
        </w:rPr>
      </w:pPr>
      <w:r w:rsidR="3BD08441">
        <w:rPr/>
        <w:t>What are the attributes of “master teachers”?</w:t>
      </w:r>
    </w:p>
    <w:p w:rsidR="5ECFDC5F" w:rsidP="69013A45" w:rsidRDefault="5ECFDC5F" w14:paraId="65C3C76B" w14:textId="17EA4EF7">
      <w:pPr>
        <w:pStyle w:val="Reading"/>
        <w:numPr>
          <w:ilvl w:val="0"/>
          <w:numId w:val="45"/>
        </w:numPr>
        <w:rPr>
          <w:sz w:val="24"/>
          <w:szCs w:val="24"/>
        </w:rPr>
      </w:pPr>
      <w:r w:rsidR="5ECFDC5F">
        <w:rPr/>
        <w:t xml:space="preserve">How does this apply to your teaching? To teaching in your </w:t>
      </w:r>
      <w:r w:rsidR="606F631F">
        <w:rPr/>
        <w:t>discipline?</w:t>
      </w:r>
    </w:p>
    <w:p w:rsidR="3BD08441" w:rsidP="69013A45" w:rsidRDefault="3BD08441" w14:paraId="1425D656" w14:textId="52479425">
      <w:pPr>
        <w:pStyle w:val="Normal"/>
      </w:pPr>
      <w:r w:rsidR="3BD08441">
        <w:rPr/>
        <w:t>Time to consider if and how this applies to your and other disciplines.</w:t>
      </w:r>
    </w:p>
    <w:p w:rsidR="1E39C84E" w:rsidP="69013A45" w:rsidRDefault="1E39C84E" w14:paraId="32C5D84F" w14:textId="6ADB6D24">
      <w:pPr>
        <w:pStyle w:val="activity"/>
      </w:pPr>
      <w:r w:rsidR="1E39C84E">
        <w:rPr/>
        <w:t>C</w:t>
      </w:r>
      <w:r w:rsidR="0793E58F">
        <w:rPr/>
        <w:t xml:space="preserve">onsider the following questions and </w:t>
      </w:r>
      <w:r w:rsidR="31D95452">
        <w:rPr/>
        <w:t xml:space="preserve">post some initial thoughts to the “Master Teachers” discussion forum (click on the </w:t>
      </w:r>
      <w:r w:rsidRPr="69013A45" w:rsidR="31D95452">
        <w:rPr>
          <w:i w:val="1"/>
          <w:iCs w:val="1"/>
        </w:rPr>
        <w:t>Discussion Board</w:t>
      </w:r>
      <w:r w:rsidRPr="69013A45" w:rsidR="31D95452">
        <w:rPr>
          <w:i w:val="0"/>
          <w:iCs w:val="0"/>
        </w:rPr>
        <w:t xml:space="preserve"> link in the course menu and then find the “Master Teachers” forum).</w:t>
      </w:r>
    </w:p>
    <w:p w:rsidR="31D95452" w:rsidP="69013A45" w:rsidRDefault="31D95452" w14:paraId="25205D8D" w14:textId="1EE102B5">
      <w:pPr>
        <w:pStyle w:val="activity"/>
        <w:numPr>
          <w:ilvl w:val="0"/>
          <w:numId w:val="46"/>
        </w:numPr>
        <w:rPr>
          <w:i w:val="0"/>
          <w:iCs w:val="0"/>
          <w:sz w:val="24"/>
          <w:szCs w:val="24"/>
        </w:rPr>
      </w:pPr>
      <w:r w:rsidRPr="69013A45" w:rsidR="31D95452">
        <w:rPr>
          <w:i w:val="0"/>
          <w:iCs w:val="0"/>
        </w:rPr>
        <w:t>Are the “master teacher” attributes identified by Kane et al (2004) applicable to your teaching, discipline and context? Why? Why not?</w:t>
      </w:r>
    </w:p>
    <w:p w:rsidR="31D95452" w:rsidP="69013A45" w:rsidRDefault="31D95452" w14:paraId="5E3286CE" w14:textId="686EF38B">
      <w:pPr>
        <w:pStyle w:val="activity"/>
        <w:numPr>
          <w:ilvl w:val="0"/>
          <w:numId w:val="46"/>
        </w:numPr>
        <w:rPr>
          <w:rFonts w:ascii="Liberation Serif" w:hAnsi="Liberation Serif" w:eastAsia="Liberation Serif" w:cs="Liberation Serif" w:asciiTheme="minorAscii" w:hAnsiTheme="minorAscii" w:eastAsiaTheme="minorAscii" w:cstheme="minorAscii"/>
          <w:i w:val="0"/>
          <w:iCs w:val="0"/>
          <w:sz w:val="24"/>
          <w:szCs w:val="24"/>
        </w:rPr>
      </w:pPr>
      <w:r w:rsidRPr="69013A45" w:rsidR="31D95452">
        <w:rPr>
          <w:i w:val="0"/>
          <w:iCs w:val="0"/>
        </w:rPr>
        <w:t>What attributes are present in your teaching and the practice of master teachers you know.</w:t>
      </w:r>
    </w:p>
    <w:sectPr w:rsidRPr="005972DC" w:rsidR="005972D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87C8E" w:rsidP="00997E1F" w:rsidRDefault="00887C8E" w14:paraId="449EFAA6" w14:textId="77777777">
      <w:pPr>
        <w:spacing w:after="0"/>
      </w:pPr>
      <w:r>
        <w:separator/>
      </w:r>
    </w:p>
  </w:endnote>
  <w:endnote w:type="continuationSeparator" w:id="0">
    <w:p w:rsidR="00887C8E" w:rsidP="00997E1F" w:rsidRDefault="00887C8E" w14:paraId="560F4164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87C8E" w:rsidP="00997E1F" w:rsidRDefault="00887C8E" w14:paraId="371357BC" w14:textId="77777777">
      <w:pPr>
        <w:spacing w:after="0"/>
      </w:pPr>
      <w:r>
        <w:separator/>
      </w:r>
    </w:p>
  </w:footnote>
  <w:footnote w:type="continuationSeparator" w:id="0">
    <w:p w:rsidR="00887C8E" w:rsidP="00997E1F" w:rsidRDefault="00887C8E" w14:paraId="7AD23537" w14:textId="777777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83"/>
    <w:multiLevelType w:val="singleLevel"/>
    <w:tmpl w:val="694C01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1" w15:restartNumberingAfterBreak="0">
    <w:nsid w:val="FFFFFF89"/>
    <w:multiLevelType w:val="hybridMultilevel"/>
    <w:tmpl w:val="F5DE0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" w15:restartNumberingAfterBreak="0">
    <w:nsid w:val="045F5058"/>
    <w:multiLevelType w:val="hybridMultilevel"/>
    <w:tmpl w:val="1060960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A0CB1"/>
    <w:multiLevelType w:val="hybridMultilevel"/>
    <w:tmpl w:val="054EC46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03CD7"/>
    <w:multiLevelType w:val="hybridMultilevel"/>
    <w:tmpl w:val="68B68AF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ECF5700"/>
    <w:multiLevelType w:val="hybridMultilevel"/>
    <w:tmpl w:val="B106A8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2747F"/>
    <w:multiLevelType w:val="hybridMultilevel"/>
    <w:tmpl w:val="EC18DC9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CD64FD"/>
    <w:multiLevelType w:val="hybridMultilevel"/>
    <w:tmpl w:val="150EFA36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4844CEC"/>
    <w:multiLevelType w:val="hybridMultilevel"/>
    <w:tmpl w:val="901AC7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2F6F03"/>
    <w:multiLevelType w:val="hybridMultilevel"/>
    <w:tmpl w:val="2A62481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652614"/>
    <w:multiLevelType w:val="hybridMultilevel"/>
    <w:tmpl w:val="25D49F0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B543D5"/>
    <w:multiLevelType w:val="hybridMultilevel"/>
    <w:tmpl w:val="251647E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66690A"/>
    <w:multiLevelType w:val="hybridMultilevel"/>
    <w:tmpl w:val="D1928B1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58269C"/>
    <w:multiLevelType w:val="hybridMultilevel"/>
    <w:tmpl w:val="6DE8E58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C66EA0"/>
    <w:multiLevelType w:val="hybridMultilevel"/>
    <w:tmpl w:val="6A522354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A1B1973"/>
    <w:multiLevelType w:val="hybridMultilevel"/>
    <w:tmpl w:val="31305686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A245BF1"/>
    <w:multiLevelType w:val="hybridMultilevel"/>
    <w:tmpl w:val="13E0EABE"/>
    <w:lvl w:ilvl="0" w:tplc="2F9CE842">
      <w:start w:val="1"/>
      <w:numFmt w:val="bullet"/>
      <w:pStyle w:val="BlackboardCard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BCB4EAC"/>
    <w:multiLevelType w:val="hybridMultilevel"/>
    <w:tmpl w:val="A8AE949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D34670"/>
    <w:multiLevelType w:val="hybridMultilevel"/>
    <w:tmpl w:val="EFB8273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F825C58"/>
    <w:multiLevelType w:val="hybridMultilevel"/>
    <w:tmpl w:val="BC300D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F6786F"/>
    <w:multiLevelType w:val="hybridMultilevel"/>
    <w:tmpl w:val="0476A37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1E48F0"/>
    <w:multiLevelType w:val="hybridMultilevel"/>
    <w:tmpl w:val="4650BA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307C7C"/>
    <w:multiLevelType w:val="hybridMultilevel"/>
    <w:tmpl w:val="0B7C0BA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817486"/>
    <w:multiLevelType w:val="hybridMultilevel"/>
    <w:tmpl w:val="F188B17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D4608A"/>
    <w:multiLevelType w:val="hybridMultilevel"/>
    <w:tmpl w:val="B88EA5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C907EA"/>
    <w:multiLevelType w:val="hybridMultilevel"/>
    <w:tmpl w:val="AEEE676E"/>
    <w:lvl w:ilvl="0" w:tplc="0C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D187004"/>
    <w:multiLevelType w:val="hybridMultilevel"/>
    <w:tmpl w:val="2B44563E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E0C679C"/>
    <w:multiLevelType w:val="hybridMultilevel"/>
    <w:tmpl w:val="AAECA7D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1C3288"/>
    <w:multiLevelType w:val="hybridMultilevel"/>
    <w:tmpl w:val="CB2856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4A7A4B"/>
    <w:multiLevelType w:val="hybridMultilevel"/>
    <w:tmpl w:val="6BECB84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1A7C26"/>
    <w:multiLevelType w:val="hybridMultilevel"/>
    <w:tmpl w:val="16FE733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1F4892"/>
    <w:multiLevelType w:val="hybridMultilevel"/>
    <w:tmpl w:val="ADDEAAD8"/>
    <w:lvl w:ilvl="0" w:tplc="6680D292">
      <w:start w:val="1"/>
      <w:numFmt w:val="bullet"/>
      <w:lvlText w:val="-"/>
      <w:lvlJc w:val="left"/>
      <w:pPr>
        <w:ind w:left="720" w:hanging="360"/>
      </w:pPr>
      <w:rPr>
        <w:rFonts w:hint="default" w:ascii="Liberation Serif" w:hAnsi="Liberation Serif" w:eastAsia="Noto Serif CJK SC" w:cs="Lohit Devanagari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5DED0CDA"/>
    <w:multiLevelType w:val="hybridMultilevel"/>
    <w:tmpl w:val="8278B7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BD1FF9"/>
    <w:multiLevelType w:val="hybridMultilevel"/>
    <w:tmpl w:val="B198C7C4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59F4E7F"/>
    <w:multiLevelType w:val="hybridMultilevel"/>
    <w:tmpl w:val="2AA669D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69E24928"/>
    <w:multiLevelType w:val="hybridMultilevel"/>
    <w:tmpl w:val="A2449F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C07419"/>
    <w:multiLevelType w:val="hybridMultilevel"/>
    <w:tmpl w:val="79CAD2C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2838C1"/>
    <w:multiLevelType w:val="hybridMultilevel"/>
    <w:tmpl w:val="0452F6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F67AB6"/>
    <w:multiLevelType w:val="hybridMultilevel"/>
    <w:tmpl w:val="D8B2E38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C22C6"/>
    <w:multiLevelType w:val="hybridMultilevel"/>
    <w:tmpl w:val="7200EA2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0B653F"/>
    <w:multiLevelType w:val="hybridMultilevel"/>
    <w:tmpl w:val="420410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92178A"/>
    <w:multiLevelType w:val="hybridMultilevel"/>
    <w:tmpl w:val="8898CAB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C860FB"/>
    <w:multiLevelType w:val="hybridMultilevel"/>
    <w:tmpl w:val="73F6412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E34AA3"/>
    <w:multiLevelType w:val="hybridMultilevel"/>
    <w:tmpl w:val="320C7FD4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6">
    <w:abstractNumId w:val="45"/>
  </w:num>
  <w:num w:numId="45">
    <w:abstractNumId w:val="44"/>
  </w:num>
  <w:num w:numId="1">
    <w:abstractNumId w:val="3"/>
  </w:num>
  <w:num w:numId="2">
    <w:abstractNumId w:val="24"/>
  </w:num>
  <w:num w:numId="3">
    <w:abstractNumId w:val="10"/>
  </w:num>
  <w:num w:numId="4">
    <w:abstractNumId w:val="5"/>
  </w:num>
  <w:num w:numId="5">
    <w:abstractNumId w:val="26"/>
  </w:num>
  <w:num w:numId="6">
    <w:abstractNumId w:val="30"/>
  </w:num>
  <w:num w:numId="7">
    <w:abstractNumId w:val="18"/>
  </w:num>
  <w:num w:numId="8">
    <w:abstractNumId w:val="4"/>
  </w:num>
  <w:num w:numId="9">
    <w:abstractNumId w:val="6"/>
  </w:num>
  <w:num w:numId="10">
    <w:abstractNumId w:val="35"/>
  </w:num>
  <w:num w:numId="11">
    <w:abstractNumId w:val="42"/>
  </w:num>
  <w:num w:numId="12">
    <w:abstractNumId w:val="38"/>
  </w:num>
  <w:num w:numId="13">
    <w:abstractNumId w:val="12"/>
  </w:num>
  <w:num w:numId="14">
    <w:abstractNumId w:val="34"/>
  </w:num>
  <w:num w:numId="15">
    <w:abstractNumId w:val="25"/>
  </w:num>
  <w:num w:numId="16">
    <w:abstractNumId w:val="22"/>
  </w:num>
  <w:num w:numId="17">
    <w:abstractNumId w:val="20"/>
  </w:num>
  <w:num w:numId="18">
    <w:abstractNumId w:val="41"/>
  </w:num>
  <w:num w:numId="19">
    <w:abstractNumId w:val="37"/>
  </w:num>
  <w:num w:numId="20">
    <w:abstractNumId w:val="23"/>
  </w:num>
  <w:num w:numId="21">
    <w:abstractNumId w:val="2"/>
  </w:num>
  <w:num w:numId="22">
    <w:abstractNumId w:val="7"/>
  </w:num>
  <w:num w:numId="23">
    <w:abstractNumId w:val="39"/>
  </w:num>
  <w:num w:numId="24">
    <w:abstractNumId w:val="11"/>
  </w:num>
  <w:num w:numId="25">
    <w:abstractNumId w:val="43"/>
  </w:num>
  <w:num w:numId="26">
    <w:abstractNumId w:val="19"/>
  </w:num>
  <w:num w:numId="27">
    <w:abstractNumId w:val="17"/>
  </w:num>
  <w:num w:numId="28">
    <w:abstractNumId w:val="15"/>
  </w:num>
  <w:num w:numId="29">
    <w:abstractNumId w:val="8"/>
  </w:num>
  <w:num w:numId="30">
    <w:abstractNumId w:val="13"/>
  </w:num>
  <w:num w:numId="31">
    <w:abstractNumId w:val="9"/>
  </w:num>
  <w:num w:numId="32">
    <w:abstractNumId w:val="33"/>
  </w:num>
  <w:num w:numId="33">
    <w:abstractNumId w:val="27"/>
  </w:num>
  <w:num w:numId="34">
    <w:abstractNumId w:val="28"/>
  </w:num>
  <w:num w:numId="35">
    <w:abstractNumId w:val="40"/>
  </w:num>
  <w:num w:numId="36">
    <w:abstractNumId w:val="31"/>
  </w:num>
  <w:num w:numId="37">
    <w:abstractNumId w:val="21"/>
  </w:num>
  <w:num w:numId="38">
    <w:abstractNumId w:val="29"/>
  </w:num>
  <w:num w:numId="39">
    <w:abstractNumId w:val="32"/>
  </w:num>
  <w:num w:numId="40">
    <w:abstractNumId w:val="1"/>
  </w:num>
  <w:num w:numId="41">
    <w:abstractNumId w:val="0"/>
  </w:num>
  <w:num w:numId="42">
    <w:abstractNumId w:val="16"/>
  </w:num>
  <w:num w:numId="43">
    <w:abstractNumId w:val="36"/>
  </w:num>
  <w:num w:numId="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5324" w:allStyles="0" w:customStyles="0" w:latentStyles="1" w:stylesInUse="0" w:headingStyles="1" w:numberingStyles="0" w:tableStyles="0" w:directFormattingOnRuns="1" w:directFormattingOnParagraphs="1" w:directFormattingOnNumbering="0" w:directFormattingOnTables="0" w:clearFormatting="1" w:top3HeadingStyles="0" w:visibleStyles="1" w:alternateStyleNames="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92E"/>
    <w:rsid w:val="00001522"/>
    <w:rsid w:val="0000313A"/>
    <w:rsid w:val="00003634"/>
    <w:rsid w:val="00004866"/>
    <w:rsid w:val="0001331C"/>
    <w:rsid w:val="00017761"/>
    <w:rsid w:val="0002135D"/>
    <w:rsid w:val="000255B9"/>
    <w:rsid w:val="00031EE4"/>
    <w:rsid w:val="000320C8"/>
    <w:rsid w:val="00033259"/>
    <w:rsid w:val="000353D1"/>
    <w:rsid w:val="0003563D"/>
    <w:rsid w:val="00036CF7"/>
    <w:rsid w:val="00040BB7"/>
    <w:rsid w:val="00040FF2"/>
    <w:rsid w:val="00041F10"/>
    <w:rsid w:val="000429FC"/>
    <w:rsid w:val="000450D5"/>
    <w:rsid w:val="000458FF"/>
    <w:rsid w:val="000468C9"/>
    <w:rsid w:val="00046D2F"/>
    <w:rsid w:val="00047C5D"/>
    <w:rsid w:val="00047FC4"/>
    <w:rsid w:val="000502D9"/>
    <w:rsid w:val="00050368"/>
    <w:rsid w:val="00053ED1"/>
    <w:rsid w:val="00060387"/>
    <w:rsid w:val="00060858"/>
    <w:rsid w:val="00062561"/>
    <w:rsid w:val="0006257C"/>
    <w:rsid w:val="00064EBA"/>
    <w:rsid w:val="00075CDD"/>
    <w:rsid w:val="00077664"/>
    <w:rsid w:val="00083158"/>
    <w:rsid w:val="00084DEE"/>
    <w:rsid w:val="00085EDA"/>
    <w:rsid w:val="00087B2D"/>
    <w:rsid w:val="0009084E"/>
    <w:rsid w:val="00093019"/>
    <w:rsid w:val="000955F8"/>
    <w:rsid w:val="00096744"/>
    <w:rsid w:val="00096BD6"/>
    <w:rsid w:val="000A1D4B"/>
    <w:rsid w:val="000A4313"/>
    <w:rsid w:val="000A4894"/>
    <w:rsid w:val="000A6286"/>
    <w:rsid w:val="000B022A"/>
    <w:rsid w:val="000B1E99"/>
    <w:rsid w:val="000B20E3"/>
    <w:rsid w:val="000B24AA"/>
    <w:rsid w:val="000B27A8"/>
    <w:rsid w:val="000B3C3D"/>
    <w:rsid w:val="000B6F15"/>
    <w:rsid w:val="000C0369"/>
    <w:rsid w:val="000C07F6"/>
    <w:rsid w:val="000C1BAA"/>
    <w:rsid w:val="000C6D20"/>
    <w:rsid w:val="000D0CC9"/>
    <w:rsid w:val="000D0CF4"/>
    <w:rsid w:val="000D4758"/>
    <w:rsid w:val="000D4D6B"/>
    <w:rsid w:val="000D5E51"/>
    <w:rsid w:val="000D72D2"/>
    <w:rsid w:val="000E0591"/>
    <w:rsid w:val="000F0EF8"/>
    <w:rsid w:val="000F10A5"/>
    <w:rsid w:val="000F2437"/>
    <w:rsid w:val="000F3CEE"/>
    <w:rsid w:val="000F41F2"/>
    <w:rsid w:val="000F583B"/>
    <w:rsid w:val="00102DEB"/>
    <w:rsid w:val="001043C1"/>
    <w:rsid w:val="001053E2"/>
    <w:rsid w:val="001105C3"/>
    <w:rsid w:val="00114131"/>
    <w:rsid w:val="0011462A"/>
    <w:rsid w:val="001147F6"/>
    <w:rsid w:val="00120019"/>
    <w:rsid w:val="001216CB"/>
    <w:rsid w:val="001318F5"/>
    <w:rsid w:val="0013205A"/>
    <w:rsid w:val="00132A40"/>
    <w:rsid w:val="00133C89"/>
    <w:rsid w:val="0013475A"/>
    <w:rsid w:val="00137977"/>
    <w:rsid w:val="00141697"/>
    <w:rsid w:val="00142B1D"/>
    <w:rsid w:val="001434CE"/>
    <w:rsid w:val="00143726"/>
    <w:rsid w:val="00144D6A"/>
    <w:rsid w:val="0014755F"/>
    <w:rsid w:val="00150247"/>
    <w:rsid w:val="001528DB"/>
    <w:rsid w:val="0016099A"/>
    <w:rsid w:val="00163038"/>
    <w:rsid w:val="00165DB0"/>
    <w:rsid w:val="00165DC3"/>
    <w:rsid w:val="00166220"/>
    <w:rsid w:val="0016664B"/>
    <w:rsid w:val="00167C26"/>
    <w:rsid w:val="0017041D"/>
    <w:rsid w:val="00170F36"/>
    <w:rsid w:val="001729C8"/>
    <w:rsid w:val="00173D25"/>
    <w:rsid w:val="00174422"/>
    <w:rsid w:val="00174611"/>
    <w:rsid w:val="0018008F"/>
    <w:rsid w:val="00184662"/>
    <w:rsid w:val="00191DCC"/>
    <w:rsid w:val="00192B8A"/>
    <w:rsid w:val="00193A88"/>
    <w:rsid w:val="001950A3"/>
    <w:rsid w:val="00195EB7"/>
    <w:rsid w:val="0019625C"/>
    <w:rsid w:val="001A09D2"/>
    <w:rsid w:val="001A766F"/>
    <w:rsid w:val="001A7FB6"/>
    <w:rsid w:val="001B267D"/>
    <w:rsid w:val="001B6B46"/>
    <w:rsid w:val="001B6EE4"/>
    <w:rsid w:val="001C08CB"/>
    <w:rsid w:val="001C2614"/>
    <w:rsid w:val="001C3BA4"/>
    <w:rsid w:val="001D1F36"/>
    <w:rsid w:val="001D4364"/>
    <w:rsid w:val="001D445D"/>
    <w:rsid w:val="001D483A"/>
    <w:rsid w:val="001D48CC"/>
    <w:rsid w:val="001D557C"/>
    <w:rsid w:val="001D6188"/>
    <w:rsid w:val="001D6525"/>
    <w:rsid w:val="001D7BDD"/>
    <w:rsid w:val="001E019F"/>
    <w:rsid w:val="001E11FE"/>
    <w:rsid w:val="001E1897"/>
    <w:rsid w:val="001E28CC"/>
    <w:rsid w:val="001E627C"/>
    <w:rsid w:val="001F10EF"/>
    <w:rsid w:val="001F1409"/>
    <w:rsid w:val="001F2121"/>
    <w:rsid w:val="001F53F4"/>
    <w:rsid w:val="001F54C7"/>
    <w:rsid w:val="001F6985"/>
    <w:rsid w:val="001F7EBB"/>
    <w:rsid w:val="00202273"/>
    <w:rsid w:val="0020497A"/>
    <w:rsid w:val="00204E50"/>
    <w:rsid w:val="0020567E"/>
    <w:rsid w:val="00214065"/>
    <w:rsid w:val="002156B3"/>
    <w:rsid w:val="0021591A"/>
    <w:rsid w:val="002242E8"/>
    <w:rsid w:val="00224A61"/>
    <w:rsid w:val="00232800"/>
    <w:rsid w:val="002344A0"/>
    <w:rsid w:val="002350E1"/>
    <w:rsid w:val="0024183B"/>
    <w:rsid w:val="00241A37"/>
    <w:rsid w:val="0024288E"/>
    <w:rsid w:val="00242BD8"/>
    <w:rsid w:val="00243087"/>
    <w:rsid w:val="002443DF"/>
    <w:rsid w:val="00245F8F"/>
    <w:rsid w:val="00251F63"/>
    <w:rsid w:val="00253092"/>
    <w:rsid w:val="00264501"/>
    <w:rsid w:val="002652F7"/>
    <w:rsid w:val="00265E8D"/>
    <w:rsid w:val="00271B8A"/>
    <w:rsid w:val="00271D4B"/>
    <w:rsid w:val="00272ABA"/>
    <w:rsid w:val="00275EB7"/>
    <w:rsid w:val="00276C12"/>
    <w:rsid w:val="00280066"/>
    <w:rsid w:val="00282D65"/>
    <w:rsid w:val="00286A6B"/>
    <w:rsid w:val="00286FF9"/>
    <w:rsid w:val="00290271"/>
    <w:rsid w:val="002906A9"/>
    <w:rsid w:val="0029397F"/>
    <w:rsid w:val="00296186"/>
    <w:rsid w:val="002A184D"/>
    <w:rsid w:val="002A2834"/>
    <w:rsid w:val="002A5DCF"/>
    <w:rsid w:val="002A6492"/>
    <w:rsid w:val="002B67A4"/>
    <w:rsid w:val="002B7349"/>
    <w:rsid w:val="002C4964"/>
    <w:rsid w:val="002C764B"/>
    <w:rsid w:val="002D198D"/>
    <w:rsid w:val="002D3E41"/>
    <w:rsid w:val="002D650D"/>
    <w:rsid w:val="002D7A30"/>
    <w:rsid w:val="002E2358"/>
    <w:rsid w:val="002E325F"/>
    <w:rsid w:val="002E3495"/>
    <w:rsid w:val="002E4571"/>
    <w:rsid w:val="002E54F3"/>
    <w:rsid w:val="002E7D37"/>
    <w:rsid w:val="002F2ECC"/>
    <w:rsid w:val="002F316F"/>
    <w:rsid w:val="002F4002"/>
    <w:rsid w:val="002F54AD"/>
    <w:rsid w:val="003019A9"/>
    <w:rsid w:val="00303279"/>
    <w:rsid w:val="00304DD1"/>
    <w:rsid w:val="00320EC3"/>
    <w:rsid w:val="0032389D"/>
    <w:rsid w:val="00325AA3"/>
    <w:rsid w:val="003276D3"/>
    <w:rsid w:val="003303C4"/>
    <w:rsid w:val="003316CD"/>
    <w:rsid w:val="00332142"/>
    <w:rsid w:val="003333CC"/>
    <w:rsid w:val="00333674"/>
    <w:rsid w:val="00341E9D"/>
    <w:rsid w:val="003500BD"/>
    <w:rsid w:val="00351402"/>
    <w:rsid w:val="0035302C"/>
    <w:rsid w:val="00355C83"/>
    <w:rsid w:val="00356B3F"/>
    <w:rsid w:val="00362E81"/>
    <w:rsid w:val="003651B6"/>
    <w:rsid w:val="00366CDC"/>
    <w:rsid w:val="00370606"/>
    <w:rsid w:val="00371901"/>
    <w:rsid w:val="0037346B"/>
    <w:rsid w:val="00377B91"/>
    <w:rsid w:val="0038166C"/>
    <w:rsid w:val="00382320"/>
    <w:rsid w:val="00387B89"/>
    <w:rsid w:val="00394896"/>
    <w:rsid w:val="0039492A"/>
    <w:rsid w:val="00397C27"/>
    <w:rsid w:val="00397D2A"/>
    <w:rsid w:val="003A03F3"/>
    <w:rsid w:val="003A52B3"/>
    <w:rsid w:val="003A52F9"/>
    <w:rsid w:val="003A661B"/>
    <w:rsid w:val="003B007A"/>
    <w:rsid w:val="003B1569"/>
    <w:rsid w:val="003B18A8"/>
    <w:rsid w:val="003B41C5"/>
    <w:rsid w:val="003B4CF3"/>
    <w:rsid w:val="003B5FB5"/>
    <w:rsid w:val="003B6609"/>
    <w:rsid w:val="003B7DAA"/>
    <w:rsid w:val="003C1006"/>
    <w:rsid w:val="003C3EDD"/>
    <w:rsid w:val="003D492F"/>
    <w:rsid w:val="003E0725"/>
    <w:rsid w:val="003E2A34"/>
    <w:rsid w:val="003E666B"/>
    <w:rsid w:val="003E7167"/>
    <w:rsid w:val="003F0D04"/>
    <w:rsid w:val="003F1565"/>
    <w:rsid w:val="003F328A"/>
    <w:rsid w:val="003F3D12"/>
    <w:rsid w:val="003F45A6"/>
    <w:rsid w:val="003F586C"/>
    <w:rsid w:val="003F59F1"/>
    <w:rsid w:val="003F7CF1"/>
    <w:rsid w:val="004011F1"/>
    <w:rsid w:val="00403910"/>
    <w:rsid w:val="00403E44"/>
    <w:rsid w:val="0040520D"/>
    <w:rsid w:val="00405716"/>
    <w:rsid w:val="00410BBB"/>
    <w:rsid w:val="00413C2D"/>
    <w:rsid w:val="00414394"/>
    <w:rsid w:val="00415047"/>
    <w:rsid w:val="004166B9"/>
    <w:rsid w:val="00416D43"/>
    <w:rsid w:val="00417A88"/>
    <w:rsid w:val="004205AA"/>
    <w:rsid w:val="0042089F"/>
    <w:rsid w:val="00420E38"/>
    <w:rsid w:val="00421C91"/>
    <w:rsid w:val="00422743"/>
    <w:rsid w:val="00423168"/>
    <w:rsid w:val="004240B5"/>
    <w:rsid w:val="00426390"/>
    <w:rsid w:val="00427F42"/>
    <w:rsid w:val="00430495"/>
    <w:rsid w:val="00431A48"/>
    <w:rsid w:val="00434CED"/>
    <w:rsid w:val="004372AB"/>
    <w:rsid w:val="00442D51"/>
    <w:rsid w:val="00443688"/>
    <w:rsid w:val="00444041"/>
    <w:rsid w:val="004450D8"/>
    <w:rsid w:val="004456FF"/>
    <w:rsid w:val="00445B89"/>
    <w:rsid w:val="0044695E"/>
    <w:rsid w:val="00453367"/>
    <w:rsid w:val="00454C6E"/>
    <w:rsid w:val="0045549D"/>
    <w:rsid w:val="004559F6"/>
    <w:rsid w:val="004566CA"/>
    <w:rsid w:val="00466B8E"/>
    <w:rsid w:val="00470CFA"/>
    <w:rsid w:val="00471B07"/>
    <w:rsid w:val="00472F86"/>
    <w:rsid w:val="00476F2A"/>
    <w:rsid w:val="0048369A"/>
    <w:rsid w:val="004864F5"/>
    <w:rsid w:val="004945C5"/>
    <w:rsid w:val="00495339"/>
    <w:rsid w:val="0049741C"/>
    <w:rsid w:val="004A393E"/>
    <w:rsid w:val="004B058D"/>
    <w:rsid w:val="004C06EE"/>
    <w:rsid w:val="004C2F39"/>
    <w:rsid w:val="004C4A7E"/>
    <w:rsid w:val="004C5619"/>
    <w:rsid w:val="004C6503"/>
    <w:rsid w:val="004C6EFF"/>
    <w:rsid w:val="004D0158"/>
    <w:rsid w:val="004D292D"/>
    <w:rsid w:val="004D3013"/>
    <w:rsid w:val="004D547E"/>
    <w:rsid w:val="004D5541"/>
    <w:rsid w:val="004D792E"/>
    <w:rsid w:val="004E5CC9"/>
    <w:rsid w:val="004F18FA"/>
    <w:rsid w:val="004F1CCD"/>
    <w:rsid w:val="004F2BE7"/>
    <w:rsid w:val="004F3363"/>
    <w:rsid w:val="004F3B74"/>
    <w:rsid w:val="004F42E7"/>
    <w:rsid w:val="004F4B35"/>
    <w:rsid w:val="00502A8D"/>
    <w:rsid w:val="00502D0D"/>
    <w:rsid w:val="005108CD"/>
    <w:rsid w:val="00511261"/>
    <w:rsid w:val="00512BDB"/>
    <w:rsid w:val="00521D39"/>
    <w:rsid w:val="00525E48"/>
    <w:rsid w:val="005268C9"/>
    <w:rsid w:val="0053029B"/>
    <w:rsid w:val="00530DDF"/>
    <w:rsid w:val="0053122B"/>
    <w:rsid w:val="00533BBE"/>
    <w:rsid w:val="00534715"/>
    <w:rsid w:val="0053582C"/>
    <w:rsid w:val="00535CD5"/>
    <w:rsid w:val="00535F45"/>
    <w:rsid w:val="00537E29"/>
    <w:rsid w:val="00540B5B"/>
    <w:rsid w:val="005434BD"/>
    <w:rsid w:val="0054350D"/>
    <w:rsid w:val="00544CD6"/>
    <w:rsid w:val="00553AF8"/>
    <w:rsid w:val="00553B5C"/>
    <w:rsid w:val="00555046"/>
    <w:rsid w:val="005617BE"/>
    <w:rsid w:val="00563807"/>
    <w:rsid w:val="00563877"/>
    <w:rsid w:val="005644A8"/>
    <w:rsid w:val="00565500"/>
    <w:rsid w:val="0057019F"/>
    <w:rsid w:val="00570B6A"/>
    <w:rsid w:val="005736B0"/>
    <w:rsid w:val="00577D6C"/>
    <w:rsid w:val="0058079C"/>
    <w:rsid w:val="00585A60"/>
    <w:rsid w:val="0058702E"/>
    <w:rsid w:val="00587B1E"/>
    <w:rsid w:val="00591157"/>
    <w:rsid w:val="00591457"/>
    <w:rsid w:val="005917A9"/>
    <w:rsid w:val="00592F02"/>
    <w:rsid w:val="005972DC"/>
    <w:rsid w:val="00597C30"/>
    <w:rsid w:val="005A2C0E"/>
    <w:rsid w:val="005A31CB"/>
    <w:rsid w:val="005A3C98"/>
    <w:rsid w:val="005A4BCC"/>
    <w:rsid w:val="005B195B"/>
    <w:rsid w:val="005B1C46"/>
    <w:rsid w:val="005B3783"/>
    <w:rsid w:val="005C0664"/>
    <w:rsid w:val="005C12A7"/>
    <w:rsid w:val="005C148E"/>
    <w:rsid w:val="005C362B"/>
    <w:rsid w:val="005C46D2"/>
    <w:rsid w:val="005C4AE9"/>
    <w:rsid w:val="005C4B1A"/>
    <w:rsid w:val="005C5326"/>
    <w:rsid w:val="005C6E17"/>
    <w:rsid w:val="005C764E"/>
    <w:rsid w:val="005C79DB"/>
    <w:rsid w:val="005D03E4"/>
    <w:rsid w:val="005D5A1E"/>
    <w:rsid w:val="005D6DDB"/>
    <w:rsid w:val="005E22EC"/>
    <w:rsid w:val="005E32C7"/>
    <w:rsid w:val="005E34E5"/>
    <w:rsid w:val="005F28F3"/>
    <w:rsid w:val="005F53F5"/>
    <w:rsid w:val="005F6FA7"/>
    <w:rsid w:val="005F7C1E"/>
    <w:rsid w:val="00600365"/>
    <w:rsid w:val="006004AB"/>
    <w:rsid w:val="00600633"/>
    <w:rsid w:val="00602570"/>
    <w:rsid w:val="006045AC"/>
    <w:rsid w:val="0060586E"/>
    <w:rsid w:val="0060593A"/>
    <w:rsid w:val="006065AA"/>
    <w:rsid w:val="0061036A"/>
    <w:rsid w:val="00611AFC"/>
    <w:rsid w:val="00614598"/>
    <w:rsid w:val="00616807"/>
    <w:rsid w:val="00617DBC"/>
    <w:rsid w:val="00617F05"/>
    <w:rsid w:val="00622008"/>
    <w:rsid w:val="006232DC"/>
    <w:rsid w:val="0062351A"/>
    <w:rsid w:val="00624468"/>
    <w:rsid w:val="006262DD"/>
    <w:rsid w:val="00626E3E"/>
    <w:rsid w:val="00627977"/>
    <w:rsid w:val="00632D92"/>
    <w:rsid w:val="00635101"/>
    <w:rsid w:val="006356DC"/>
    <w:rsid w:val="00635E7C"/>
    <w:rsid w:val="006414C5"/>
    <w:rsid w:val="00641A92"/>
    <w:rsid w:val="00647F69"/>
    <w:rsid w:val="00650B80"/>
    <w:rsid w:val="00650E0C"/>
    <w:rsid w:val="0065473A"/>
    <w:rsid w:val="00660234"/>
    <w:rsid w:val="00662CCC"/>
    <w:rsid w:val="00663A0D"/>
    <w:rsid w:val="0066716D"/>
    <w:rsid w:val="00672ACA"/>
    <w:rsid w:val="00672F43"/>
    <w:rsid w:val="006732C6"/>
    <w:rsid w:val="0067513B"/>
    <w:rsid w:val="0067551D"/>
    <w:rsid w:val="00676230"/>
    <w:rsid w:val="00677464"/>
    <w:rsid w:val="006802D7"/>
    <w:rsid w:val="00680AE9"/>
    <w:rsid w:val="0068254F"/>
    <w:rsid w:val="006A15CC"/>
    <w:rsid w:val="006A4180"/>
    <w:rsid w:val="006A4CB5"/>
    <w:rsid w:val="006B20C2"/>
    <w:rsid w:val="006B3A3F"/>
    <w:rsid w:val="006B49E1"/>
    <w:rsid w:val="006B4F88"/>
    <w:rsid w:val="006B629C"/>
    <w:rsid w:val="006B66CD"/>
    <w:rsid w:val="006B7FEA"/>
    <w:rsid w:val="006C1C6F"/>
    <w:rsid w:val="006C2940"/>
    <w:rsid w:val="006C3BEC"/>
    <w:rsid w:val="006C3CAD"/>
    <w:rsid w:val="006C65EC"/>
    <w:rsid w:val="006D14A0"/>
    <w:rsid w:val="006D4FEE"/>
    <w:rsid w:val="006E3310"/>
    <w:rsid w:val="006E3526"/>
    <w:rsid w:val="006E469A"/>
    <w:rsid w:val="006E5A00"/>
    <w:rsid w:val="006E5CA2"/>
    <w:rsid w:val="006E71AB"/>
    <w:rsid w:val="006F3DC3"/>
    <w:rsid w:val="006F52D7"/>
    <w:rsid w:val="006F5A53"/>
    <w:rsid w:val="006F6CB9"/>
    <w:rsid w:val="006F775C"/>
    <w:rsid w:val="0070689A"/>
    <w:rsid w:val="00706B15"/>
    <w:rsid w:val="007101C8"/>
    <w:rsid w:val="00721E0D"/>
    <w:rsid w:val="007229EB"/>
    <w:rsid w:val="007274D0"/>
    <w:rsid w:val="00727CA5"/>
    <w:rsid w:val="00731E85"/>
    <w:rsid w:val="007330E3"/>
    <w:rsid w:val="007369B9"/>
    <w:rsid w:val="007371F2"/>
    <w:rsid w:val="0074021B"/>
    <w:rsid w:val="00741C0B"/>
    <w:rsid w:val="00742E37"/>
    <w:rsid w:val="00746FC3"/>
    <w:rsid w:val="0075390E"/>
    <w:rsid w:val="00754E39"/>
    <w:rsid w:val="00755CC9"/>
    <w:rsid w:val="00757236"/>
    <w:rsid w:val="00760B5F"/>
    <w:rsid w:val="00766325"/>
    <w:rsid w:val="00766793"/>
    <w:rsid w:val="00766C78"/>
    <w:rsid w:val="00767B77"/>
    <w:rsid w:val="0077206C"/>
    <w:rsid w:val="00772AB6"/>
    <w:rsid w:val="007737A2"/>
    <w:rsid w:val="00774BA1"/>
    <w:rsid w:val="00774F24"/>
    <w:rsid w:val="00775594"/>
    <w:rsid w:val="0077604E"/>
    <w:rsid w:val="007830FD"/>
    <w:rsid w:val="0078562D"/>
    <w:rsid w:val="007932E1"/>
    <w:rsid w:val="007966B6"/>
    <w:rsid w:val="007A1C53"/>
    <w:rsid w:val="007A414A"/>
    <w:rsid w:val="007A4D3D"/>
    <w:rsid w:val="007B1CCC"/>
    <w:rsid w:val="007B1FF5"/>
    <w:rsid w:val="007B6D19"/>
    <w:rsid w:val="007B7035"/>
    <w:rsid w:val="007C0E8D"/>
    <w:rsid w:val="007C10EE"/>
    <w:rsid w:val="007C5E53"/>
    <w:rsid w:val="007C746A"/>
    <w:rsid w:val="007C7D96"/>
    <w:rsid w:val="007D0761"/>
    <w:rsid w:val="007D46EE"/>
    <w:rsid w:val="007D6956"/>
    <w:rsid w:val="007E0493"/>
    <w:rsid w:val="007E142A"/>
    <w:rsid w:val="007E2969"/>
    <w:rsid w:val="007E4AEC"/>
    <w:rsid w:val="007F18D5"/>
    <w:rsid w:val="007F1EEB"/>
    <w:rsid w:val="007F2170"/>
    <w:rsid w:val="007F6A6E"/>
    <w:rsid w:val="0080267A"/>
    <w:rsid w:val="008054BB"/>
    <w:rsid w:val="00812FF5"/>
    <w:rsid w:val="0081514B"/>
    <w:rsid w:val="00816928"/>
    <w:rsid w:val="008169D3"/>
    <w:rsid w:val="0082320E"/>
    <w:rsid w:val="00823E31"/>
    <w:rsid w:val="00827A25"/>
    <w:rsid w:val="00827A31"/>
    <w:rsid w:val="00832CC1"/>
    <w:rsid w:val="00833786"/>
    <w:rsid w:val="00833DCB"/>
    <w:rsid w:val="008345AC"/>
    <w:rsid w:val="00835DC4"/>
    <w:rsid w:val="00840AA5"/>
    <w:rsid w:val="0084378A"/>
    <w:rsid w:val="00843F62"/>
    <w:rsid w:val="00844CD8"/>
    <w:rsid w:val="008456BF"/>
    <w:rsid w:val="008461DB"/>
    <w:rsid w:val="00850AD5"/>
    <w:rsid w:val="008518A2"/>
    <w:rsid w:val="0085319E"/>
    <w:rsid w:val="008555DE"/>
    <w:rsid w:val="00857E70"/>
    <w:rsid w:val="008621B8"/>
    <w:rsid w:val="00864F7A"/>
    <w:rsid w:val="008658F3"/>
    <w:rsid w:val="00867855"/>
    <w:rsid w:val="00873909"/>
    <w:rsid w:val="00881FAB"/>
    <w:rsid w:val="00883EF4"/>
    <w:rsid w:val="00886BFF"/>
    <w:rsid w:val="008871E4"/>
    <w:rsid w:val="00887C8E"/>
    <w:rsid w:val="00890795"/>
    <w:rsid w:val="00892C7E"/>
    <w:rsid w:val="008A06AB"/>
    <w:rsid w:val="008A1767"/>
    <w:rsid w:val="008A4F19"/>
    <w:rsid w:val="008B010A"/>
    <w:rsid w:val="008B0B3F"/>
    <w:rsid w:val="008B3E55"/>
    <w:rsid w:val="008B4508"/>
    <w:rsid w:val="008C6AB9"/>
    <w:rsid w:val="008D0E6E"/>
    <w:rsid w:val="008F1F5A"/>
    <w:rsid w:val="008F5E60"/>
    <w:rsid w:val="008F60EB"/>
    <w:rsid w:val="0090349D"/>
    <w:rsid w:val="00904A49"/>
    <w:rsid w:val="00906267"/>
    <w:rsid w:val="00907A34"/>
    <w:rsid w:val="009106DA"/>
    <w:rsid w:val="00913CD0"/>
    <w:rsid w:val="00915CEE"/>
    <w:rsid w:val="00921403"/>
    <w:rsid w:val="0092160A"/>
    <w:rsid w:val="00921862"/>
    <w:rsid w:val="009239AC"/>
    <w:rsid w:val="0092640F"/>
    <w:rsid w:val="009265BE"/>
    <w:rsid w:val="00930DF9"/>
    <w:rsid w:val="009333AA"/>
    <w:rsid w:val="00934380"/>
    <w:rsid w:val="00935996"/>
    <w:rsid w:val="00937044"/>
    <w:rsid w:val="0093764B"/>
    <w:rsid w:val="00941308"/>
    <w:rsid w:val="00945EFE"/>
    <w:rsid w:val="0094725B"/>
    <w:rsid w:val="00952C62"/>
    <w:rsid w:val="00954C38"/>
    <w:rsid w:val="00957FDA"/>
    <w:rsid w:val="0096035E"/>
    <w:rsid w:val="00961251"/>
    <w:rsid w:val="00961C66"/>
    <w:rsid w:val="00962C88"/>
    <w:rsid w:val="00962CA4"/>
    <w:rsid w:val="0096630E"/>
    <w:rsid w:val="0096635F"/>
    <w:rsid w:val="009732B6"/>
    <w:rsid w:val="00977CAD"/>
    <w:rsid w:val="00977E8C"/>
    <w:rsid w:val="0098035D"/>
    <w:rsid w:val="009833AC"/>
    <w:rsid w:val="009858FC"/>
    <w:rsid w:val="00986F4F"/>
    <w:rsid w:val="009921F4"/>
    <w:rsid w:val="00995610"/>
    <w:rsid w:val="00997E1F"/>
    <w:rsid w:val="009A4FF1"/>
    <w:rsid w:val="009A5223"/>
    <w:rsid w:val="009A5A02"/>
    <w:rsid w:val="009A62E3"/>
    <w:rsid w:val="009A6B6B"/>
    <w:rsid w:val="009B14F5"/>
    <w:rsid w:val="009B1EEF"/>
    <w:rsid w:val="009B7E1C"/>
    <w:rsid w:val="009C11D9"/>
    <w:rsid w:val="009C624C"/>
    <w:rsid w:val="009C6315"/>
    <w:rsid w:val="009D0E21"/>
    <w:rsid w:val="009D3D9E"/>
    <w:rsid w:val="009E10EC"/>
    <w:rsid w:val="009E20FE"/>
    <w:rsid w:val="009E2471"/>
    <w:rsid w:val="009E3555"/>
    <w:rsid w:val="009E6E05"/>
    <w:rsid w:val="009F1E0E"/>
    <w:rsid w:val="009F3050"/>
    <w:rsid w:val="009F4A6C"/>
    <w:rsid w:val="009F5784"/>
    <w:rsid w:val="009F7BAA"/>
    <w:rsid w:val="00A01DDF"/>
    <w:rsid w:val="00A03686"/>
    <w:rsid w:val="00A0454F"/>
    <w:rsid w:val="00A04A6F"/>
    <w:rsid w:val="00A062D5"/>
    <w:rsid w:val="00A06E23"/>
    <w:rsid w:val="00A06FB3"/>
    <w:rsid w:val="00A11A94"/>
    <w:rsid w:val="00A11BA5"/>
    <w:rsid w:val="00A14E73"/>
    <w:rsid w:val="00A2049D"/>
    <w:rsid w:val="00A20D26"/>
    <w:rsid w:val="00A30ECD"/>
    <w:rsid w:val="00A315F0"/>
    <w:rsid w:val="00A316AC"/>
    <w:rsid w:val="00A31958"/>
    <w:rsid w:val="00A40501"/>
    <w:rsid w:val="00A43ECA"/>
    <w:rsid w:val="00A4428D"/>
    <w:rsid w:val="00A479D6"/>
    <w:rsid w:val="00A51799"/>
    <w:rsid w:val="00A53444"/>
    <w:rsid w:val="00A579DD"/>
    <w:rsid w:val="00A61525"/>
    <w:rsid w:val="00A61C65"/>
    <w:rsid w:val="00A70CF7"/>
    <w:rsid w:val="00A72DD9"/>
    <w:rsid w:val="00A749E4"/>
    <w:rsid w:val="00A77240"/>
    <w:rsid w:val="00A80527"/>
    <w:rsid w:val="00A84ABF"/>
    <w:rsid w:val="00A87803"/>
    <w:rsid w:val="00A91517"/>
    <w:rsid w:val="00A94B97"/>
    <w:rsid w:val="00A978E5"/>
    <w:rsid w:val="00A97DD3"/>
    <w:rsid w:val="00AA00AF"/>
    <w:rsid w:val="00AA018C"/>
    <w:rsid w:val="00AA01B6"/>
    <w:rsid w:val="00AA25B3"/>
    <w:rsid w:val="00AA59A7"/>
    <w:rsid w:val="00AB0294"/>
    <w:rsid w:val="00AB20E8"/>
    <w:rsid w:val="00AB575C"/>
    <w:rsid w:val="00AB7AE7"/>
    <w:rsid w:val="00AC0847"/>
    <w:rsid w:val="00AC0EF8"/>
    <w:rsid w:val="00AC1F1A"/>
    <w:rsid w:val="00AC1FC2"/>
    <w:rsid w:val="00AC4705"/>
    <w:rsid w:val="00AD250F"/>
    <w:rsid w:val="00AD4822"/>
    <w:rsid w:val="00AD79BE"/>
    <w:rsid w:val="00AE2A23"/>
    <w:rsid w:val="00AE3D27"/>
    <w:rsid w:val="00AE5749"/>
    <w:rsid w:val="00AE5A82"/>
    <w:rsid w:val="00AE5CD1"/>
    <w:rsid w:val="00AE6FD9"/>
    <w:rsid w:val="00AE7E8B"/>
    <w:rsid w:val="00AF1D6F"/>
    <w:rsid w:val="00AF1DE4"/>
    <w:rsid w:val="00AF4C5D"/>
    <w:rsid w:val="00AF6C9E"/>
    <w:rsid w:val="00B008B7"/>
    <w:rsid w:val="00B00E7D"/>
    <w:rsid w:val="00B02D52"/>
    <w:rsid w:val="00B03471"/>
    <w:rsid w:val="00B03570"/>
    <w:rsid w:val="00B0516C"/>
    <w:rsid w:val="00B07936"/>
    <w:rsid w:val="00B1377B"/>
    <w:rsid w:val="00B15275"/>
    <w:rsid w:val="00B212C2"/>
    <w:rsid w:val="00B22BDB"/>
    <w:rsid w:val="00B3500E"/>
    <w:rsid w:val="00B35436"/>
    <w:rsid w:val="00B360E0"/>
    <w:rsid w:val="00B400D8"/>
    <w:rsid w:val="00B46B51"/>
    <w:rsid w:val="00B47B34"/>
    <w:rsid w:val="00B5147B"/>
    <w:rsid w:val="00B5158F"/>
    <w:rsid w:val="00B61B93"/>
    <w:rsid w:val="00B623AA"/>
    <w:rsid w:val="00B62F62"/>
    <w:rsid w:val="00B6367C"/>
    <w:rsid w:val="00B6619F"/>
    <w:rsid w:val="00B66D50"/>
    <w:rsid w:val="00B67370"/>
    <w:rsid w:val="00B67492"/>
    <w:rsid w:val="00B71E7D"/>
    <w:rsid w:val="00B74000"/>
    <w:rsid w:val="00B74C45"/>
    <w:rsid w:val="00B8137F"/>
    <w:rsid w:val="00B96BBF"/>
    <w:rsid w:val="00B96C1E"/>
    <w:rsid w:val="00BA0977"/>
    <w:rsid w:val="00BA326A"/>
    <w:rsid w:val="00BB0200"/>
    <w:rsid w:val="00BB45EA"/>
    <w:rsid w:val="00BB5F56"/>
    <w:rsid w:val="00BB670A"/>
    <w:rsid w:val="00BB7973"/>
    <w:rsid w:val="00BC00CD"/>
    <w:rsid w:val="00BC1593"/>
    <w:rsid w:val="00BC4BCB"/>
    <w:rsid w:val="00BC5C85"/>
    <w:rsid w:val="00BC607F"/>
    <w:rsid w:val="00BC624F"/>
    <w:rsid w:val="00BC7BB1"/>
    <w:rsid w:val="00BD1F4D"/>
    <w:rsid w:val="00BD63E3"/>
    <w:rsid w:val="00BD7481"/>
    <w:rsid w:val="00BE0270"/>
    <w:rsid w:val="00BE5FA8"/>
    <w:rsid w:val="00BF1495"/>
    <w:rsid w:val="00BF22BC"/>
    <w:rsid w:val="00BF2316"/>
    <w:rsid w:val="00BF30D1"/>
    <w:rsid w:val="00BF7626"/>
    <w:rsid w:val="00C037B5"/>
    <w:rsid w:val="00C04C4B"/>
    <w:rsid w:val="00C05E86"/>
    <w:rsid w:val="00C1117E"/>
    <w:rsid w:val="00C1232F"/>
    <w:rsid w:val="00C13CF5"/>
    <w:rsid w:val="00C13E2C"/>
    <w:rsid w:val="00C16166"/>
    <w:rsid w:val="00C21D93"/>
    <w:rsid w:val="00C230C4"/>
    <w:rsid w:val="00C25506"/>
    <w:rsid w:val="00C25950"/>
    <w:rsid w:val="00C27B4B"/>
    <w:rsid w:val="00C33F3E"/>
    <w:rsid w:val="00C34284"/>
    <w:rsid w:val="00C34CEB"/>
    <w:rsid w:val="00C37BE6"/>
    <w:rsid w:val="00C40F48"/>
    <w:rsid w:val="00C41502"/>
    <w:rsid w:val="00C4446F"/>
    <w:rsid w:val="00C46E32"/>
    <w:rsid w:val="00C47F12"/>
    <w:rsid w:val="00C50981"/>
    <w:rsid w:val="00C54BAC"/>
    <w:rsid w:val="00C54E89"/>
    <w:rsid w:val="00C55121"/>
    <w:rsid w:val="00C6306A"/>
    <w:rsid w:val="00C6309F"/>
    <w:rsid w:val="00C65AB4"/>
    <w:rsid w:val="00C66ED6"/>
    <w:rsid w:val="00C73D7C"/>
    <w:rsid w:val="00C749F4"/>
    <w:rsid w:val="00C77525"/>
    <w:rsid w:val="00C77E2D"/>
    <w:rsid w:val="00C81F87"/>
    <w:rsid w:val="00C82791"/>
    <w:rsid w:val="00C86702"/>
    <w:rsid w:val="00C86C17"/>
    <w:rsid w:val="00C91A88"/>
    <w:rsid w:val="00C91E38"/>
    <w:rsid w:val="00C93666"/>
    <w:rsid w:val="00C97199"/>
    <w:rsid w:val="00C97F93"/>
    <w:rsid w:val="00CA05D9"/>
    <w:rsid w:val="00CA4FAF"/>
    <w:rsid w:val="00CA72E1"/>
    <w:rsid w:val="00CA7F24"/>
    <w:rsid w:val="00CB1859"/>
    <w:rsid w:val="00CB1CC6"/>
    <w:rsid w:val="00CB511E"/>
    <w:rsid w:val="00CB7B6E"/>
    <w:rsid w:val="00CC2A49"/>
    <w:rsid w:val="00CC3BC4"/>
    <w:rsid w:val="00CC60DC"/>
    <w:rsid w:val="00CC68FA"/>
    <w:rsid w:val="00CC6BEF"/>
    <w:rsid w:val="00CD2C83"/>
    <w:rsid w:val="00CD5063"/>
    <w:rsid w:val="00CD76FC"/>
    <w:rsid w:val="00CE262E"/>
    <w:rsid w:val="00CE523F"/>
    <w:rsid w:val="00CE6745"/>
    <w:rsid w:val="00CE7C8D"/>
    <w:rsid w:val="00CF16B9"/>
    <w:rsid w:val="00CF427C"/>
    <w:rsid w:val="00CF4466"/>
    <w:rsid w:val="00CF5642"/>
    <w:rsid w:val="00CF5B08"/>
    <w:rsid w:val="00CF5DA7"/>
    <w:rsid w:val="00D02232"/>
    <w:rsid w:val="00D02A8F"/>
    <w:rsid w:val="00D02FF9"/>
    <w:rsid w:val="00D040F3"/>
    <w:rsid w:val="00D1434F"/>
    <w:rsid w:val="00D21193"/>
    <w:rsid w:val="00D212A3"/>
    <w:rsid w:val="00D21D4D"/>
    <w:rsid w:val="00D245C8"/>
    <w:rsid w:val="00D24FB9"/>
    <w:rsid w:val="00D273F1"/>
    <w:rsid w:val="00D3044B"/>
    <w:rsid w:val="00D31809"/>
    <w:rsid w:val="00D33006"/>
    <w:rsid w:val="00D33C02"/>
    <w:rsid w:val="00D41022"/>
    <w:rsid w:val="00D41034"/>
    <w:rsid w:val="00D415AC"/>
    <w:rsid w:val="00D41A39"/>
    <w:rsid w:val="00D42EEB"/>
    <w:rsid w:val="00D4327D"/>
    <w:rsid w:val="00D5125F"/>
    <w:rsid w:val="00D54761"/>
    <w:rsid w:val="00D56E5F"/>
    <w:rsid w:val="00D6040A"/>
    <w:rsid w:val="00D60728"/>
    <w:rsid w:val="00D61857"/>
    <w:rsid w:val="00D64F8A"/>
    <w:rsid w:val="00D6708C"/>
    <w:rsid w:val="00D67D52"/>
    <w:rsid w:val="00D70B7C"/>
    <w:rsid w:val="00D70F96"/>
    <w:rsid w:val="00D71DD2"/>
    <w:rsid w:val="00D72580"/>
    <w:rsid w:val="00D72B53"/>
    <w:rsid w:val="00D74348"/>
    <w:rsid w:val="00D77CB6"/>
    <w:rsid w:val="00D82C1E"/>
    <w:rsid w:val="00D8439C"/>
    <w:rsid w:val="00D85263"/>
    <w:rsid w:val="00D878B9"/>
    <w:rsid w:val="00D9019D"/>
    <w:rsid w:val="00D90894"/>
    <w:rsid w:val="00D91097"/>
    <w:rsid w:val="00D928FC"/>
    <w:rsid w:val="00D92F56"/>
    <w:rsid w:val="00D95010"/>
    <w:rsid w:val="00D96010"/>
    <w:rsid w:val="00D960AF"/>
    <w:rsid w:val="00D965E0"/>
    <w:rsid w:val="00D97DF3"/>
    <w:rsid w:val="00DA3F1F"/>
    <w:rsid w:val="00DA4534"/>
    <w:rsid w:val="00DB1E11"/>
    <w:rsid w:val="00DB385F"/>
    <w:rsid w:val="00DC096B"/>
    <w:rsid w:val="00DC09FF"/>
    <w:rsid w:val="00DC0C53"/>
    <w:rsid w:val="00DC1988"/>
    <w:rsid w:val="00DC7780"/>
    <w:rsid w:val="00DD2252"/>
    <w:rsid w:val="00DD2A0C"/>
    <w:rsid w:val="00DD494C"/>
    <w:rsid w:val="00DE1FAD"/>
    <w:rsid w:val="00DE2E40"/>
    <w:rsid w:val="00DE357A"/>
    <w:rsid w:val="00DE4E1E"/>
    <w:rsid w:val="00DE5964"/>
    <w:rsid w:val="00DE71A0"/>
    <w:rsid w:val="00DF0AF2"/>
    <w:rsid w:val="00DF184B"/>
    <w:rsid w:val="00DF4B7C"/>
    <w:rsid w:val="00E03DA3"/>
    <w:rsid w:val="00E07724"/>
    <w:rsid w:val="00E123FC"/>
    <w:rsid w:val="00E127FF"/>
    <w:rsid w:val="00E14271"/>
    <w:rsid w:val="00E15161"/>
    <w:rsid w:val="00E15222"/>
    <w:rsid w:val="00E17F39"/>
    <w:rsid w:val="00E2148F"/>
    <w:rsid w:val="00E23614"/>
    <w:rsid w:val="00E24F0B"/>
    <w:rsid w:val="00E41391"/>
    <w:rsid w:val="00E44173"/>
    <w:rsid w:val="00E47827"/>
    <w:rsid w:val="00E52BDF"/>
    <w:rsid w:val="00E55E72"/>
    <w:rsid w:val="00E618FA"/>
    <w:rsid w:val="00E61A91"/>
    <w:rsid w:val="00E66421"/>
    <w:rsid w:val="00E67BBC"/>
    <w:rsid w:val="00E72C78"/>
    <w:rsid w:val="00E75D21"/>
    <w:rsid w:val="00E77800"/>
    <w:rsid w:val="00E8050E"/>
    <w:rsid w:val="00E80AEE"/>
    <w:rsid w:val="00E865A4"/>
    <w:rsid w:val="00E9233C"/>
    <w:rsid w:val="00E94A46"/>
    <w:rsid w:val="00E9660D"/>
    <w:rsid w:val="00EA2D99"/>
    <w:rsid w:val="00EA745D"/>
    <w:rsid w:val="00EB0523"/>
    <w:rsid w:val="00EB10A7"/>
    <w:rsid w:val="00EB3827"/>
    <w:rsid w:val="00EB3C9F"/>
    <w:rsid w:val="00EB6AF4"/>
    <w:rsid w:val="00EB71DF"/>
    <w:rsid w:val="00EC1AC9"/>
    <w:rsid w:val="00EC3C9E"/>
    <w:rsid w:val="00EC3F42"/>
    <w:rsid w:val="00EE0B90"/>
    <w:rsid w:val="00EE0D86"/>
    <w:rsid w:val="00EE1165"/>
    <w:rsid w:val="00EE1BFC"/>
    <w:rsid w:val="00EE2B92"/>
    <w:rsid w:val="00EE4FE4"/>
    <w:rsid w:val="00EE58A1"/>
    <w:rsid w:val="00EF1ECB"/>
    <w:rsid w:val="00EF2D5C"/>
    <w:rsid w:val="00EF39DC"/>
    <w:rsid w:val="00F001A5"/>
    <w:rsid w:val="00F007F2"/>
    <w:rsid w:val="00F00B0E"/>
    <w:rsid w:val="00F02A56"/>
    <w:rsid w:val="00F031FA"/>
    <w:rsid w:val="00F03626"/>
    <w:rsid w:val="00F05A7F"/>
    <w:rsid w:val="00F06167"/>
    <w:rsid w:val="00F0698E"/>
    <w:rsid w:val="00F07D4B"/>
    <w:rsid w:val="00F10795"/>
    <w:rsid w:val="00F1120D"/>
    <w:rsid w:val="00F14261"/>
    <w:rsid w:val="00F15EE2"/>
    <w:rsid w:val="00F248F2"/>
    <w:rsid w:val="00F24FD8"/>
    <w:rsid w:val="00F3629D"/>
    <w:rsid w:val="00F372EA"/>
    <w:rsid w:val="00F4163A"/>
    <w:rsid w:val="00F50152"/>
    <w:rsid w:val="00F51910"/>
    <w:rsid w:val="00F52F22"/>
    <w:rsid w:val="00F54C9E"/>
    <w:rsid w:val="00F54CEA"/>
    <w:rsid w:val="00F55073"/>
    <w:rsid w:val="00F551DC"/>
    <w:rsid w:val="00F5754A"/>
    <w:rsid w:val="00F6614D"/>
    <w:rsid w:val="00F6678C"/>
    <w:rsid w:val="00F66942"/>
    <w:rsid w:val="00F670A3"/>
    <w:rsid w:val="00F71E66"/>
    <w:rsid w:val="00F7336E"/>
    <w:rsid w:val="00F77B3B"/>
    <w:rsid w:val="00F77DC7"/>
    <w:rsid w:val="00F83EC0"/>
    <w:rsid w:val="00F87297"/>
    <w:rsid w:val="00F87424"/>
    <w:rsid w:val="00F93719"/>
    <w:rsid w:val="00F953C5"/>
    <w:rsid w:val="00F96746"/>
    <w:rsid w:val="00FA45B2"/>
    <w:rsid w:val="00FA6BB4"/>
    <w:rsid w:val="00FA732E"/>
    <w:rsid w:val="00FA772E"/>
    <w:rsid w:val="00FB0BEF"/>
    <w:rsid w:val="00FB26C1"/>
    <w:rsid w:val="00FB2D06"/>
    <w:rsid w:val="00FB3156"/>
    <w:rsid w:val="00FB536E"/>
    <w:rsid w:val="00FB7791"/>
    <w:rsid w:val="00FB7AD4"/>
    <w:rsid w:val="00FB7C16"/>
    <w:rsid w:val="00FC1AE6"/>
    <w:rsid w:val="00FC245A"/>
    <w:rsid w:val="00FC46D1"/>
    <w:rsid w:val="00FC63F0"/>
    <w:rsid w:val="00FD5796"/>
    <w:rsid w:val="00FD5C4E"/>
    <w:rsid w:val="00FD7450"/>
    <w:rsid w:val="00FD762F"/>
    <w:rsid w:val="00FD7B66"/>
    <w:rsid w:val="00FE251B"/>
    <w:rsid w:val="00FE3FFB"/>
    <w:rsid w:val="00FE45FF"/>
    <w:rsid w:val="00FE5667"/>
    <w:rsid w:val="00FE6C45"/>
    <w:rsid w:val="00FF0CA8"/>
    <w:rsid w:val="00FF0D30"/>
    <w:rsid w:val="00FF0ED9"/>
    <w:rsid w:val="00FF1066"/>
    <w:rsid w:val="00FF5805"/>
    <w:rsid w:val="00FF5878"/>
    <w:rsid w:val="00FF63C5"/>
    <w:rsid w:val="00FF73C3"/>
    <w:rsid w:val="0502D294"/>
    <w:rsid w:val="0793E58F"/>
    <w:rsid w:val="0A10D102"/>
    <w:rsid w:val="0B9359C1"/>
    <w:rsid w:val="0E7C9A0A"/>
    <w:rsid w:val="109B1870"/>
    <w:rsid w:val="136C0380"/>
    <w:rsid w:val="1774578F"/>
    <w:rsid w:val="18A26164"/>
    <w:rsid w:val="1C47C8B2"/>
    <w:rsid w:val="1DE39913"/>
    <w:rsid w:val="1E39C84E"/>
    <w:rsid w:val="211B39D5"/>
    <w:rsid w:val="2399F6F9"/>
    <w:rsid w:val="25AD21F7"/>
    <w:rsid w:val="2F2269DD"/>
    <w:rsid w:val="31635B4A"/>
    <w:rsid w:val="31D95452"/>
    <w:rsid w:val="31F2CFD8"/>
    <w:rsid w:val="320BF835"/>
    <w:rsid w:val="338EA039"/>
    <w:rsid w:val="33A7C896"/>
    <w:rsid w:val="353C0609"/>
    <w:rsid w:val="35D06C53"/>
    <w:rsid w:val="387B39B9"/>
    <w:rsid w:val="391FB0BA"/>
    <w:rsid w:val="39FDE1BD"/>
    <w:rsid w:val="3BD08441"/>
    <w:rsid w:val="3DC19575"/>
    <w:rsid w:val="42A81866"/>
    <w:rsid w:val="439E28EA"/>
    <w:rsid w:val="449886F6"/>
    <w:rsid w:val="454881EA"/>
    <w:rsid w:val="4919A119"/>
    <w:rsid w:val="4A1BF30D"/>
    <w:rsid w:val="542329B9"/>
    <w:rsid w:val="55BA6F31"/>
    <w:rsid w:val="5986A4D2"/>
    <w:rsid w:val="5ECFDC5F"/>
    <w:rsid w:val="606F631F"/>
    <w:rsid w:val="664F6414"/>
    <w:rsid w:val="6803E444"/>
    <w:rsid w:val="69013A45"/>
    <w:rsid w:val="69422F14"/>
    <w:rsid w:val="6DCEDBEE"/>
    <w:rsid w:val="71F9DA43"/>
    <w:rsid w:val="7CF5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7293A"/>
  <w15:chartTrackingRefBased/>
  <w15:docId w15:val="{398E364E-F6BF-4C10-9EDA-295F45181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eastAsia="Noto Serif CJK SC" w:ascii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47F12"/>
    <w:pPr>
      <w:widowControl w:val="0"/>
      <w:spacing w:after="120" w:line="240" w:lineRule="auto"/>
    </w:pPr>
    <w:rPr>
      <w:rFonts w:ascii="Liberation Serif" w:hAnsi="Liberation Serif" w:cs="Lohit Devanagari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6807"/>
    <w:pPr>
      <w:keepNext/>
      <w:keepLines/>
      <w:spacing w:before="240" w:after="0"/>
      <w:outlineLvl w:val="0"/>
    </w:pPr>
    <w:rPr>
      <w:rFonts w:cs="Mangal" w:asciiTheme="majorHAnsi" w:hAnsiTheme="majorHAnsi" w:eastAsiaTheme="majorEastAsia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807"/>
    <w:pPr>
      <w:keepNext/>
      <w:keepLines/>
      <w:spacing w:before="40" w:after="0"/>
      <w:outlineLvl w:val="1"/>
    </w:pPr>
    <w:rPr>
      <w:rFonts w:cs="Mangal" w:asciiTheme="majorHAnsi" w:hAnsiTheme="majorHAnsi" w:eastAsiaTheme="majorEastAsia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780"/>
    <w:pPr>
      <w:keepNext/>
      <w:keepLines/>
      <w:spacing w:before="40" w:after="0"/>
      <w:outlineLvl w:val="2"/>
    </w:pPr>
    <w:rPr>
      <w:rFonts w:cs="Mangal" w:asciiTheme="majorHAnsi" w:hAnsiTheme="majorHAnsi" w:eastAsiaTheme="majorEastAsia"/>
      <w:color w:val="1F3763" w:themeColor="accent1" w:themeShade="7F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6807"/>
    <w:pPr>
      <w:spacing w:after="0"/>
      <w:contextualSpacing/>
    </w:pPr>
    <w:rPr>
      <w:rFonts w:cs="Mangal" w:asciiTheme="majorHAnsi" w:hAnsiTheme="majorHAnsi" w:eastAsiaTheme="majorEastAsia"/>
      <w:spacing w:val="-10"/>
      <w:kern w:val="28"/>
      <w:sz w:val="56"/>
      <w:szCs w:val="50"/>
    </w:rPr>
  </w:style>
  <w:style w:type="character" w:styleId="TitleChar" w:customStyle="1">
    <w:name w:val="Title Char"/>
    <w:basedOn w:val="DefaultParagraphFont"/>
    <w:link w:val="Title"/>
    <w:uiPriority w:val="10"/>
    <w:rsid w:val="00616807"/>
    <w:rPr>
      <w:rFonts w:cs="Mangal" w:asciiTheme="majorHAnsi" w:hAnsiTheme="majorHAnsi" w:eastAsiaTheme="majorEastAsia"/>
      <w:spacing w:val="-10"/>
      <w:kern w:val="28"/>
      <w:sz w:val="56"/>
      <w:szCs w:val="50"/>
      <w:lang w:eastAsia="zh-CN" w:bidi="hi-IN"/>
    </w:rPr>
  </w:style>
  <w:style w:type="character" w:styleId="Heading1Char" w:customStyle="1">
    <w:name w:val="Heading 1 Char"/>
    <w:basedOn w:val="DefaultParagraphFont"/>
    <w:link w:val="Heading1"/>
    <w:uiPriority w:val="9"/>
    <w:rsid w:val="00616807"/>
    <w:rPr>
      <w:rFonts w:cs="Mangal" w:asciiTheme="majorHAnsi" w:hAnsiTheme="majorHAnsi" w:eastAsiaTheme="majorEastAsia"/>
      <w:color w:val="2F5496" w:themeColor="accent1" w:themeShade="BF"/>
      <w:sz w:val="32"/>
      <w:szCs w:val="29"/>
      <w:lang w:eastAsia="zh-CN" w:bidi="hi-IN"/>
    </w:rPr>
  </w:style>
  <w:style w:type="character" w:styleId="Heading2Char" w:customStyle="1">
    <w:name w:val="Heading 2 Char"/>
    <w:basedOn w:val="DefaultParagraphFont"/>
    <w:link w:val="Heading2"/>
    <w:uiPriority w:val="9"/>
    <w:rsid w:val="00616807"/>
    <w:rPr>
      <w:rFonts w:cs="Mangal" w:asciiTheme="majorHAnsi" w:hAnsiTheme="majorHAnsi" w:eastAsiaTheme="majorEastAsia"/>
      <w:color w:val="2F5496" w:themeColor="accent1" w:themeShade="BF"/>
      <w:sz w:val="26"/>
      <w:szCs w:val="23"/>
      <w:lang w:eastAsia="zh-CN" w:bidi="hi-IN"/>
    </w:rPr>
  </w:style>
  <w:style w:type="paragraph" w:styleId="PictureRight" w:customStyle="1">
    <w:name w:val="PictureRight"/>
    <w:basedOn w:val="Normal"/>
    <w:qFormat/>
    <w:rsid w:val="00120019"/>
    <w:rPr>
      <w:noProof/>
    </w:rPr>
  </w:style>
  <w:style w:type="character" w:styleId="Hyperlink">
    <w:name w:val="Hyperlink"/>
    <w:basedOn w:val="DefaultParagraphFont"/>
    <w:uiPriority w:val="99"/>
    <w:unhideWhenUsed/>
    <w:rsid w:val="008B4508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8B4508"/>
    <w:rPr>
      <w:color w:val="605E5C"/>
      <w:shd w:val="clear" w:color="auto" w:fill="E1DFDD"/>
    </w:rPr>
  </w:style>
  <w:style w:type="paragraph" w:styleId="Reading" w:customStyle="1">
    <w:name w:val="Reading"/>
    <w:basedOn w:val="Normal"/>
    <w:qFormat/>
    <w:rsid w:val="00F372EA"/>
    <w:pPr>
      <w:framePr w:wrap="around" w:hAnchor="text" w:vAnchor="text" w:y="1"/>
      <w:shd w:val="pct5" w:color="auto" w:fill="E7E6E6" w:themeFill="background2"/>
      <w:ind w:left="113" w:right="57"/>
    </w:pPr>
  </w:style>
  <w:style w:type="paragraph" w:styleId="activity" w:customStyle="1">
    <w:name w:val="activity"/>
    <w:basedOn w:val="Normal"/>
    <w:qFormat/>
    <w:rsid w:val="00F372EA"/>
    <w:pPr>
      <w:shd w:val="pct5" w:color="auto" w:fill="D9E2F3" w:themeFill="accent1" w:themeFillTint="33"/>
    </w:pPr>
  </w:style>
  <w:style w:type="character" w:styleId="CommentReference">
    <w:name w:val="annotation reference"/>
    <w:basedOn w:val="DefaultParagraphFont"/>
    <w:uiPriority w:val="99"/>
    <w:semiHidden/>
    <w:unhideWhenUsed/>
    <w:rsid w:val="001F69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6985"/>
    <w:rPr>
      <w:rFonts w:cs="Mangal"/>
      <w:sz w:val="20"/>
      <w:szCs w:val="18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1F6985"/>
    <w:rPr>
      <w:rFonts w:ascii="Liberation Serif" w:hAnsi="Liberation Serif" w:cs="Mangal"/>
      <w:sz w:val="20"/>
      <w:szCs w:val="18"/>
      <w:lang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6985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1F6985"/>
    <w:rPr>
      <w:rFonts w:ascii="Liberation Serif" w:hAnsi="Liberation Serif" w:cs="Mangal"/>
      <w:b/>
      <w:bCs/>
      <w:sz w:val="20"/>
      <w:szCs w:val="18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985"/>
    <w:pPr>
      <w:spacing w:after="0"/>
    </w:pPr>
    <w:rPr>
      <w:rFonts w:ascii="Segoe UI" w:hAnsi="Segoe UI" w:cs="Mangal"/>
      <w:sz w:val="18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F6985"/>
    <w:rPr>
      <w:rFonts w:ascii="Segoe UI" w:hAnsi="Segoe UI" w:cs="Mangal"/>
      <w:sz w:val="18"/>
      <w:szCs w:val="16"/>
      <w:lang w:eastAsia="zh-CN" w:bidi="hi-IN"/>
    </w:rPr>
  </w:style>
  <w:style w:type="paragraph" w:styleId="Picture" w:customStyle="1">
    <w:name w:val="Picture"/>
    <w:basedOn w:val="Normal"/>
    <w:qFormat/>
    <w:rsid w:val="00224A61"/>
  </w:style>
  <w:style w:type="paragraph" w:styleId="FootnoteText">
    <w:name w:val="footnote text"/>
    <w:basedOn w:val="Normal"/>
    <w:link w:val="FootnoteTextChar"/>
    <w:uiPriority w:val="99"/>
    <w:semiHidden/>
    <w:unhideWhenUsed/>
    <w:rsid w:val="00997E1F"/>
    <w:pPr>
      <w:spacing w:after="0"/>
    </w:pPr>
    <w:rPr>
      <w:rFonts w:cs="Mangal"/>
      <w:sz w:val="20"/>
      <w:szCs w:val="18"/>
    </w:rPr>
  </w:style>
  <w:style w:type="paragraph" w:styleId="ListParagraph">
    <w:name w:val="List Paragraph"/>
    <w:basedOn w:val="Normal"/>
    <w:uiPriority w:val="34"/>
    <w:qFormat/>
    <w:rsid w:val="00EE2B92"/>
    <w:pPr>
      <w:ind w:left="720"/>
      <w:contextualSpacing/>
    </w:pPr>
    <w:rPr>
      <w:rFonts w:cs="Mangal"/>
      <w:szCs w:val="21"/>
    </w:rPr>
  </w:style>
  <w:style w:type="paragraph" w:styleId="Embed" w:customStyle="1">
    <w:name w:val="Embed"/>
    <w:basedOn w:val="Normal"/>
    <w:qFormat/>
    <w:rsid w:val="00553B5C"/>
    <w:rPr>
      <w:rFonts w:ascii="Courier New" w:hAnsi="Courier New"/>
      <w:sz w:val="18"/>
    </w:rPr>
  </w:style>
  <w:style w:type="character" w:styleId="Heading3Char" w:customStyle="1">
    <w:name w:val="Heading 3 Char"/>
    <w:basedOn w:val="DefaultParagraphFont"/>
    <w:link w:val="Heading3"/>
    <w:uiPriority w:val="9"/>
    <w:rsid w:val="00DC7780"/>
    <w:rPr>
      <w:rFonts w:cs="Mangal" w:asciiTheme="majorHAnsi" w:hAnsiTheme="majorHAnsi" w:eastAsiaTheme="majorEastAsia"/>
      <w:color w:val="1F3763" w:themeColor="accent1" w:themeShade="7F"/>
      <w:sz w:val="24"/>
      <w:szCs w:val="21"/>
      <w:lang w:eastAsia="zh-CN" w:bidi="hi-IN"/>
    </w:rPr>
  </w:style>
  <w:style w:type="paragraph" w:styleId="Note" w:customStyle="1">
    <w:name w:val="Note"/>
    <w:basedOn w:val="Normal"/>
    <w:qFormat/>
    <w:rsid w:val="002A2834"/>
    <w:pPr>
      <w:shd w:val="clear" w:color="auto" w:fill="FFFF00"/>
    </w:pPr>
  </w:style>
  <w:style w:type="table" w:styleId="TableGrid">
    <w:name w:val="Table Grid"/>
    <w:basedOn w:val="TableNormal"/>
    <w:uiPriority w:val="39"/>
    <w:rsid w:val="0096125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Emphasis">
    <w:name w:val="Emphasis"/>
    <w:basedOn w:val="DefaultParagraphFont"/>
    <w:uiPriority w:val="20"/>
    <w:qFormat/>
    <w:rsid w:val="000A6286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5108CD"/>
    <w:pPr>
      <w:spacing w:before="200" w:after="160"/>
      <w:ind w:left="862" w:right="862"/>
    </w:pPr>
    <w:rPr>
      <w:rFonts w:cs="Mangal"/>
      <w:iCs/>
      <w:color w:val="404040" w:themeColor="text1" w:themeTint="BF"/>
      <w:szCs w:val="21"/>
    </w:rPr>
  </w:style>
  <w:style w:type="character" w:styleId="QuoteChar" w:customStyle="1">
    <w:name w:val="Quote Char"/>
    <w:basedOn w:val="DefaultParagraphFont"/>
    <w:link w:val="Quote"/>
    <w:uiPriority w:val="29"/>
    <w:rsid w:val="005108CD"/>
    <w:rPr>
      <w:rFonts w:ascii="Liberation Serif" w:hAnsi="Liberation Serif" w:cs="Mangal"/>
      <w:iCs/>
      <w:color w:val="404040" w:themeColor="text1" w:themeTint="BF"/>
      <w:sz w:val="24"/>
      <w:szCs w:val="21"/>
      <w:lang w:eastAsia="zh-CN" w:bidi="hi-IN"/>
    </w:rPr>
  </w:style>
  <w:style w:type="paragraph" w:styleId="Bibliography">
    <w:name w:val="Bibliography"/>
    <w:basedOn w:val="Normal"/>
    <w:next w:val="Normal"/>
    <w:uiPriority w:val="37"/>
    <w:unhideWhenUsed/>
    <w:rsid w:val="00C1117E"/>
    <w:pPr>
      <w:spacing w:after="0" w:line="480" w:lineRule="auto"/>
      <w:ind w:left="720" w:hanging="720"/>
    </w:pPr>
    <w:rPr>
      <w:rFonts w:cs="Mangal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8169D3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styleId="BlackboardItemLink" w:customStyle="1">
    <w:name w:val="Blackboard Item Link"/>
    <w:basedOn w:val="DefaultParagraphFont"/>
    <w:uiPriority w:val="1"/>
    <w:qFormat/>
    <w:rsid w:val="00F6614D"/>
    <w:rPr>
      <w:color w:val="FF0000"/>
      <w:u w:val="words"/>
    </w:rPr>
  </w:style>
  <w:style w:type="paragraph" w:styleId="BlackboardItemHeading" w:customStyle="1">
    <w:name w:val="Blackboard Item Heading"/>
    <w:basedOn w:val="Heading1"/>
    <w:qFormat/>
    <w:rsid w:val="00C41502"/>
    <w:pPr>
      <w:shd w:val="clear" w:color="auto" w:fill="000000" w:themeFill="text1"/>
    </w:pPr>
    <w:rPr>
      <w:color w:val="E7E6E6" w:themeColor="background2"/>
    </w:rPr>
  </w:style>
  <w:style w:type="paragraph" w:styleId="BlackboardItemHeading2" w:customStyle="1">
    <w:name w:val="Blackboard Item Heading 2"/>
    <w:basedOn w:val="Heading2"/>
    <w:qFormat/>
    <w:rsid w:val="00F372EA"/>
    <w:pPr>
      <w:shd w:val="clear" w:color="auto" w:fill="000000" w:themeFill="text1"/>
    </w:pPr>
    <w:rPr>
      <w:color w:val="E7E6E6" w:themeColor="background2"/>
    </w:rPr>
  </w:style>
  <w:style w:type="character" w:styleId="pl-ent" w:customStyle="1">
    <w:name w:val="pl-ent"/>
    <w:basedOn w:val="DefaultParagraphFont"/>
    <w:rsid w:val="00635101"/>
  </w:style>
  <w:style w:type="character" w:styleId="pl-e" w:customStyle="1">
    <w:name w:val="pl-e"/>
    <w:basedOn w:val="DefaultParagraphFont"/>
    <w:rsid w:val="00635101"/>
  </w:style>
  <w:style w:type="character" w:styleId="pl-s" w:customStyle="1">
    <w:name w:val="pl-s"/>
    <w:basedOn w:val="DefaultParagraphFont"/>
    <w:rsid w:val="00635101"/>
  </w:style>
  <w:style w:type="character" w:styleId="pl-pds" w:customStyle="1">
    <w:name w:val="pl-pds"/>
    <w:basedOn w:val="DefaultParagraphFont"/>
    <w:rsid w:val="00635101"/>
  </w:style>
  <w:style w:type="paragraph" w:styleId="Revision">
    <w:name w:val="Revision"/>
    <w:hidden/>
    <w:uiPriority w:val="99"/>
    <w:semiHidden/>
    <w:rsid w:val="00A01DDF"/>
    <w:pPr>
      <w:spacing w:after="0" w:line="240" w:lineRule="auto"/>
    </w:pPr>
    <w:rPr>
      <w:rFonts w:ascii="Liberation Serif" w:hAnsi="Liberation Serif" w:cs="Mangal"/>
      <w:sz w:val="24"/>
      <w:szCs w:val="21"/>
      <w:lang w:eastAsia="zh-CN" w:bidi="hi-IN"/>
    </w:rPr>
  </w:style>
  <w:style w:type="character" w:styleId="BlackboardContentLink" w:customStyle="1">
    <w:name w:val="Blackboard Content Link"/>
    <w:basedOn w:val="DefaultParagraphFont"/>
    <w:uiPriority w:val="1"/>
    <w:qFormat/>
    <w:rsid w:val="00046D2F"/>
    <w:rPr>
      <w:color w:val="000000" w:themeColor="text1"/>
      <w:u w:val="single"/>
      <w14:textOutline w14:w="9525" w14:cap="rnd" w14:cmpd="sng" w14:algn="ctr">
        <w14:noFill/>
        <w14:prstDash w14:val="solid"/>
        <w14:bevel/>
      </w14:textOutline>
    </w:rPr>
  </w:style>
  <w:style w:type="character" w:styleId="BlackboardMenuLink" w:customStyle="1">
    <w:name w:val="Blackboard Menu Link"/>
    <w:basedOn w:val="DefaultParagraphFont"/>
    <w:uiPriority w:val="1"/>
    <w:qFormat/>
    <w:rsid w:val="009D0E21"/>
    <w:rPr>
      <w:color w:val="FF0000"/>
      <w:u w:val="single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997E1F"/>
    <w:rPr>
      <w:rFonts w:ascii="Liberation Serif" w:hAnsi="Liberation Serif" w:cs="Mangal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997E1F"/>
    <w:rPr>
      <w:vertAlign w:val="superscript"/>
    </w:rPr>
  </w:style>
  <w:style w:type="character" w:styleId="UniversityDate" w:customStyle="1">
    <w:name w:val="University Date"/>
    <w:basedOn w:val="DefaultParagraphFont"/>
    <w:uiPriority w:val="1"/>
    <w:qFormat/>
    <w:rsid w:val="00FF63C5"/>
    <w:rPr>
      <w:rFonts w:ascii="Courier New" w:hAnsi="Courier New"/>
      <w:color w:val="FF0000"/>
    </w:rPr>
  </w:style>
  <w:style w:type="paragraph" w:styleId="BlackboardCard" w:customStyle="1">
    <w:name w:val="Blackboard Card"/>
    <w:basedOn w:val="ListParagraph"/>
    <w:qFormat/>
    <w:rsid w:val="00662CCC"/>
    <w:pPr>
      <w:numPr>
        <w:numId w:val="42"/>
      </w:num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</w:style>
  <w:style w:type="paragraph" w:styleId="FilmWatchingOptions" w:customStyle="1">
    <w:name w:val="Film Watching Options"/>
    <w:basedOn w:val="Normal"/>
    <w:qFormat/>
    <w:rsid w:val="00242BD8"/>
    <w:rPr>
      <w:rFonts w:ascii="Times New Roman" w:hAnsi="Times New Roman" w:cstheme="minorBidi"/>
      <w:i/>
      <w:color w:val="00B050"/>
      <w:szCs w:val="2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Quiz%203" TargetMode="Externa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yperlink" Target="quiz%202" TargetMode="Externa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Quiz%201" TargetMode="Externa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Quiz%204" TargetMode="Externa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2986288\AppData\Local\Temp\Content%20Interface%20Template-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952F19510FE349A592F35F4C68F440" ma:contentTypeVersion="4" ma:contentTypeDescription="Create a new document." ma:contentTypeScope="" ma:versionID="bc75f6f84044ee95fdfaeef4098b536c">
  <xsd:schema xmlns:xsd="http://www.w3.org/2001/XMLSchema" xmlns:xs="http://www.w3.org/2001/XMLSchema" xmlns:p="http://schemas.microsoft.com/office/2006/metadata/properties" xmlns:ns2="9ed1cc64-8610-4db4-a6bc-71cc068a69aa" targetNamespace="http://schemas.microsoft.com/office/2006/metadata/properties" ma:root="true" ma:fieldsID="38a3e287155b1e0ed2a8b025965385ed" ns2:_="">
    <xsd:import namespace="9ed1cc64-8610-4db4-a6bc-71cc068a69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1cc64-8610-4db4-a6bc-71cc068a69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E47011-FF1B-4591-8C0F-1B5B29981C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79E764B-4064-423F-B093-693C9D0446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5931E5-0B99-8340-BF91-7D8C605262B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EED2D3-0BDE-491C-974A-124966BD60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d1cc64-8610-4db4-a6bc-71cc068a69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Content Interface Template-2.dotx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David Jones</dc:creator>
  <keywords/>
  <dc:description/>
  <lastModifiedBy>David Jones</lastModifiedBy>
  <revision>77</revision>
  <dcterms:created xsi:type="dcterms:W3CDTF">2021-01-05T01:44:00.0000000Z</dcterms:created>
  <dcterms:modified xsi:type="dcterms:W3CDTF">2021-03-05T23:36:57.3314301Z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zotero-version="5.0.60"&gt;&lt;session id="23pmWujh"/&gt;&lt;style id="http://www.zotero.org/styles/apa" locale="en-US"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  <property fmtid="{D5CDD505-2E9C-101B-9397-08002B2CF9AE}" pid="4" name="ContentTypeId">
    <vt:lpwstr>0x010100A4952F19510FE349A592F35F4C68F440</vt:lpwstr>
  </property>
</Properties>
</file>