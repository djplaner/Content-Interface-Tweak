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37AAB" w14:textId="2010C057" w:rsidR="00767B77" w:rsidRDefault="007932E1" w:rsidP="007932E1">
      <w:pPr>
        <w:pStyle w:val="Title"/>
      </w:pPr>
      <w:r>
        <w:t xml:space="preserve">Assessment 1 </w:t>
      </w:r>
      <w:r w:rsidR="00453367">
        <w:t>–</w:t>
      </w:r>
      <w:r>
        <w:t xml:space="preserve"> </w:t>
      </w:r>
      <w:r w:rsidR="00333674">
        <w:t>4</w:t>
      </w:r>
    </w:p>
    <w:p w14:paraId="0FF1BDAC" w14:textId="3902F431" w:rsidR="00453367" w:rsidRDefault="00453367" w:rsidP="00453367">
      <w:pPr>
        <w:pStyle w:val="Heading1"/>
      </w:pPr>
      <w:r>
        <w:t>Assessment d</w:t>
      </w:r>
      <w:r w:rsidR="00CE523F"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14A" w:rsidRPr="007A414A" w14:paraId="0553BE94" w14:textId="77777777" w:rsidTr="007A414A">
        <w:tc>
          <w:tcPr>
            <w:tcW w:w="4508" w:type="dxa"/>
          </w:tcPr>
          <w:p w14:paraId="6871F764" w14:textId="77777777" w:rsidR="007A414A" w:rsidRPr="007A414A" w:rsidRDefault="007A414A" w:rsidP="00847BD2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Assessment type:</w:t>
            </w:r>
          </w:p>
        </w:tc>
        <w:tc>
          <w:tcPr>
            <w:tcW w:w="4508" w:type="dxa"/>
          </w:tcPr>
          <w:p w14:paraId="772C9B6E" w14:textId="57A05047" w:rsidR="007A414A" w:rsidRPr="007A414A" w:rsidRDefault="00333674" w:rsidP="00847BD2">
            <w:r>
              <w:t>Four</w:t>
            </w:r>
            <w:r w:rsidR="007A414A" w:rsidRPr="007A414A">
              <w:t xml:space="preserve"> </w:t>
            </w:r>
            <w:r w:rsidR="002A6492">
              <w:t>10</w:t>
            </w:r>
            <w:r>
              <w:t>-</w:t>
            </w:r>
            <w:r w:rsidR="002A6492">
              <w:t xml:space="preserve">minute </w:t>
            </w:r>
            <w:r w:rsidR="007A414A" w:rsidRPr="007A414A">
              <w:t>quizzes</w:t>
            </w:r>
          </w:p>
        </w:tc>
      </w:tr>
      <w:tr w:rsidR="007A414A" w:rsidRPr="007A414A" w14:paraId="1758CB66" w14:textId="77777777" w:rsidTr="007A414A">
        <w:tc>
          <w:tcPr>
            <w:tcW w:w="4508" w:type="dxa"/>
          </w:tcPr>
          <w:p w14:paraId="78C2F1BA" w14:textId="77777777" w:rsidR="007A414A" w:rsidRPr="007A414A" w:rsidRDefault="007A414A" w:rsidP="00847BD2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Assessment weighting:</w:t>
            </w:r>
          </w:p>
        </w:tc>
        <w:tc>
          <w:tcPr>
            <w:tcW w:w="4508" w:type="dxa"/>
          </w:tcPr>
          <w:p w14:paraId="69C07516" w14:textId="185947C7" w:rsidR="007A414A" w:rsidRPr="007A414A" w:rsidRDefault="00333674" w:rsidP="00847BD2">
            <w:r>
              <w:t>8</w:t>
            </w:r>
            <w:r w:rsidR="007A414A" w:rsidRPr="007A414A">
              <w:t>%</w:t>
            </w:r>
          </w:p>
        </w:tc>
      </w:tr>
      <w:tr w:rsidR="007A414A" w:rsidRPr="007A414A" w14:paraId="5446C8B6" w14:textId="77777777" w:rsidTr="007A414A">
        <w:tc>
          <w:tcPr>
            <w:tcW w:w="4508" w:type="dxa"/>
          </w:tcPr>
          <w:p w14:paraId="447FCBF1" w14:textId="77777777" w:rsidR="007A414A" w:rsidRPr="007A414A" w:rsidRDefault="007A414A" w:rsidP="00847BD2">
            <w:pPr>
              <w:rPr>
                <w:b/>
                <w:bCs/>
              </w:rPr>
            </w:pPr>
            <w:r w:rsidRPr="007A414A">
              <w:rPr>
                <w:b/>
                <w:bCs/>
              </w:rPr>
              <w:t>Due date:</w:t>
            </w:r>
          </w:p>
        </w:tc>
        <w:tc>
          <w:tcPr>
            <w:tcW w:w="4508" w:type="dxa"/>
          </w:tcPr>
          <w:p w14:paraId="75BFA5C1" w14:textId="75EA9B34" w:rsidR="007A414A" w:rsidRPr="007A414A" w:rsidRDefault="00FE45FF" w:rsidP="00847BD2">
            <w:r>
              <w:t>At different times during the Trimester.</w:t>
            </w:r>
          </w:p>
        </w:tc>
      </w:tr>
    </w:tbl>
    <w:p w14:paraId="51404F83" w14:textId="0082EB40" w:rsidR="00FE45FF" w:rsidRDefault="005D6DDB" w:rsidP="00FE45FF">
      <w:r>
        <w:t>You will complete four 10 minute quizzes at regular intervals during the Trimester.</w:t>
      </w:r>
    </w:p>
    <w:p w14:paraId="4A5B21AF" w14:textId="6B7DA06F" w:rsidR="003F3D12" w:rsidRDefault="006045AC" w:rsidP="00304B35">
      <w:pPr>
        <w:pStyle w:val="Heading1"/>
      </w:pPr>
      <w:r>
        <w:t>Quiz details</w:t>
      </w:r>
    </w:p>
    <w:p w14:paraId="717AF5B2" w14:textId="54F36B86" w:rsidR="005972DC" w:rsidRDefault="007930B7" w:rsidP="007930B7">
      <w:pPr>
        <w:pStyle w:val="BlackboardCard"/>
      </w:pPr>
      <w:r>
        <w:t>Quiz 1</w:t>
      </w:r>
      <w:r w:rsidR="008006B9">
        <w:t>: Loops and repetition</w:t>
      </w:r>
    </w:p>
    <w:p w14:paraId="0C0A8711" w14:textId="3CC24A4C" w:rsidR="007930B7" w:rsidRDefault="007930B7" w:rsidP="007930B7">
      <w:pPr>
        <w:pStyle w:val="BlackboardCard"/>
      </w:pPr>
      <w:r>
        <w:t>Quiz 2</w:t>
      </w:r>
      <w:r w:rsidR="00225FBE">
        <w:t>: Functions</w:t>
      </w:r>
    </w:p>
    <w:p w14:paraId="3F4C1A69" w14:textId="432F4CBA" w:rsidR="007930B7" w:rsidRDefault="007930B7" w:rsidP="007930B7">
      <w:pPr>
        <w:pStyle w:val="BlackboardCard"/>
      </w:pPr>
      <w:r>
        <w:t>Quiz 3</w:t>
      </w:r>
      <w:r w:rsidR="00225FBE">
        <w:t>: Code Testing</w:t>
      </w:r>
    </w:p>
    <w:p w14:paraId="7F2C5C1F" w14:textId="05676A64" w:rsidR="007930B7" w:rsidRDefault="007930B7" w:rsidP="007930B7">
      <w:pPr>
        <w:pStyle w:val="BlackboardCard"/>
      </w:pPr>
      <w:r>
        <w:t>Quiz 4</w:t>
      </w:r>
      <w:r w:rsidR="00225FBE">
        <w:t>: Recursion</w:t>
      </w:r>
    </w:p>
    <w:p w14:paraId="344D0763" w14:textId="2BE10039" w:rsidR="008B13D2" w:rsidRDefault="008B13D2" w:rsidP="008B13D2">
      <w:pPr>
        <w:pStyle w:val="Heading3"/>
      </w:pPr>
      <w:r>
        <w:t>Quiz details</w:t>
      </w:r>
      <w:r w:rsidR="007119EA">
        <w:t xml:space="preserve"> – Just the odd quizzes</w:t>
      </w:r>
    </w:p>
    <w:p w14:paraId="0A212767" w14:textId="1DC33DD4" w:rsidR="008B13D2" w:rsidRDefault="008B13D2" w:rsidP="007119EA">
      <w:pPr>
        <w:pStyle w:val="BlackboardCard"/>
      </w:pPr>
      <w:r>
        <w:t>Quiz 1: Loops and repetition</w:t>
      </w:r>
    </w:p>
    <w:p w14:paraId="26CAACF0" w14:textId="6627B844" w:rsidR="008B13D2" w:rsidRDefault="008B13D2" w:rsidP="007119EA">
      <w:pPr>
        <w:pStyle w:val="BlackboardCard"/>
      </w:pPr>
      <w:r>
        <w:t>Quiz 3: Code Testing</w:t>
      </w:r>
    </w:p>
    <w:p w14:paraId="6B6921D8" w14:textId="4F4352CF" w:rsidR="008B13D2" w:rsidRPr="005972DC" w:rsidRDefault="008B13D2" w:rsidP="008B13D2"/>
    <w:sectPr w:rsidR="008B13D2" w:rsidRPr="0059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7F4C0" w14:textId="77777777" w:rsidR="00B75001" w:rsidRDefault="00B75001" w:rsidP="00997E1F">
      <w:pPr>
        <w:spacing w:after="0"/>
      </w:pPr>
      <w:r>
        <w:separator/>
      </w:r>
    </w:p>
  </w:endnote>
  <w:endnote w:type="continuationSeparator" w:id="0">
    <w:p w14:paraId="3D4EDE68" w14:textId="77777777" w:rsidR="00B75001" w:rsidRDefault="00B75001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A75E" w14:textId="77777777" w:rsidR="00B75001" w:rsidRDefault="00B75001" w:rsidP="00997E1F">
      <w:pPr>
        <w:spacing w:after="0"/>
      </w:pPr>
      <w:r>
        <w:separator/>
      </w:r>
    </w:p>
  </w:footnote>
  <w:footnote w:type="continuationSeparator" w:id="0">
    <w:p w14:paraId="4947CFB9" w14:textId="77777777" w:rsidR="00B75001" w:rsidRDefault="00B75001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66EA0"/>
    <w:multiLevelType w:val="hybridMultilevel"/>
    <w:tmpl w:val="6A522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07419"/>
    <w:multiLevelType w:val="hybridMultilevel"/>
    <w:tmpl w:val="79CAD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0"/>
  </w:num>
  <w:num w:numId="4">
    <w:abstractNumId w:val="5"/>
  </w:num>
  <w:num w:numId="5">
    <w:abstractNumId w:val="26"/>
  </w:num>
  <w:num w:numId="6">
    <w:abstractNumId w:val="30"/>
  </w:num>
  <w:num w:numId="7">
    <w:abstractNumId w:val="18"/>
  </w:num>
  <w:num w:numId="8">
    <w:abstractNumId w:val="4"/>
  </w:num>
  <w:num w:numId="9">
    <w:abstractNumId w:val="6"/>
  </w:num>
  <w:num w:numId="10">
    <w:abstractNumId w:val="35"/>
  </w:num>
  <w:num w:numId="11">
    <w:abstractNumId w:val="42"/>
  </w:num>
  <w:num w:numId="12">
    <w:abstractNumId w:val="38"/>
  </w:num>
  <w:num w:numId="13">
    <w:abstractNumId w:val="12"/>
  </w:num>
  <w:num w:numId="14">
    <w:abstractNumId w:val="34"/>
  </w:num>
  <w:num w:numId="15">
    <w:abstractNumId w:val="25"/>
  </w:num>
  <w:num w:numId="16">
    <w:abstractNumId w:val="22"/>
  </w:num>
  <w:num w:numId="17">
    <w:abstractNumId w:val="20"/>
  </w:num>
  <w:num w:numId="18">
    <w:abstractNumId w:val="41"/>
  </w:num>
  <w:num w:numId="19">
    <w:abstractNumId w:val="37"/>
  </w:num>
  <w:num w:numId="20">
    <w:abstractNumId w:val="23"/>
  </w:num>
  <w:num w:numId="21">
    <w:abstractNumId w:val="2"/>
  </w:num>
  <w:num w:numId="22">
    <w:abstractNumId w:val="7"/>
  </w:num>
  <w:num w:numId="23">
    <w:abstractNumId w:val="39"/>
  </w:num>
  <w:num w:numId="24">
    <w:abstractNumId w:val="11"/>
  </w:num>
  <w:num w:numId="25">
    <w:abstractNumId w:val="43"/>
  </w:num>
  <w:num w:numId="26">
    <w:abstractNumId w:val="19"/>
  </w:num>
  <w:num w:numId="27">
    <w:abstractNumId w:val="17"/>
  </w:num>
  <w:num w:numId="28">
    <w:abstractNumId w:val="15"/>
  </w:num>
  <w:num w:numId="29">
    <w:abstractNumId w:val="8"/>
  </w:num>
  <w:num w:numId="30">
    <w:abstractNumId w:val="13"/>
  </w:num>
  <w:num w:numId="31">
    <w:abstractNumId w:val="9"/>
  </w:num>
  <w:num w:numId="32">
    <w:abstractNumId w:val="33"/>
  </w:num>
  <w:num w:numId="33">
    <w:abstractNumId w:val="27"/>
  </w:num>
  <w:num w:numId="34">
    <w:abstractNumId w:val="28"/>
  </w:num>
  <w:num w:numId="35">
    <w:abstractNumId w:val="40"/>
  </w:num>
  <w:num w:numId="36">
    <w:abstractNumId w:val="31"/>
  </w:num>
  <w:num w:numId="37">
    <w:abstractNumId w:val="21"/>
  </w:num>
  <w:num w:numId="38">
    <w:abstractNumId w:val="29"/>
  </w:num>
  <w:num w:numId="39">
    <w:abstractNumId w:val="32"/>
  </w:num>
  <w:num w:numId="40">
    <w:abstractNumId w:val="1"/>
  </w:num>
  <w:num w:numId="41">
    <w:abstractNumId w:val="0"/>
  </w:num>
  <w:num w:numId="42">
    <w:abstractNumId w:val="16"/>
  </w:num>
  <w:num w:numId="43">
    <w:abstractNumId w:val="36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2E"/>
    <w:rsid w:val="00001522"/>
    <w:rsid w:val="0000313A"/>
    <w:rsid w:val="00003634"/>
    <w:rsid w:val="00004866"/>
    <w:rsid w:val="0001331C"/>
    <w:rsid w:val="00017761"/>
    <w:rsid w:val="0002135D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C5D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75CDD"/>
    <w:rsid w:val="00077664"/>
    <w:rsid w:val="00083158"/>
    <w:rsid w:val="00084DEE"/>
    <w:rsid w:val="00085EDA"/>
    <w:rsid w:val="00087B2D"/>
    <w:rsid w:val="0009084E"/>
    <w:rsid w:val="00093019"/>
    <w:rsid w:val="000955F8"/>
    <w:rsid w:val="00096744"/>
    <w:rsid w:val="00096BD6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F0EF8"/>
    <w:rsid w:val="000F10A5"/>
    <w:rsid w:val="000F2437"/>
    <w:rsid w:val="000F3CEE"/>
    <w:rsid w:val="000F41F2"/>
    <w:rsid w:val="000F583B"/>
    <w:rsid w:val="00102DEB"/>
    <w:rsid w:val="001043C1"/>
    <w:rsid w:val="001053E2"/>
    <w:rsid w:val="001105C3"/>
    <w:rsid w:val="00114131"/>
    <w:rsid w:val="0011462A"/>
    <w:rsid w:val="001147F6"/>
    <w:rsid w:val="00120019"/>
    <w:rsid w:val="001216CB"/>
    <w:rsid w:val="001318F5"/>
    <w:rsid w:val="0013205A"/>
    <w:rsid w:val="00132A40"/>
    <w:rsid w:val="00133C89"/>
    <w:rsid w:val="0013475A"/>
    <w:rsid w:val="00137977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B0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D1F36"/>
    <w:rsid w:val="001D4364"/>
    <w:rsid w:val="001D445D"/>
    <w:rsid w:val="001D483A"/>
    <w:rsid w:val="001D48CC"/>
    <w:rsid w:val="001D557C"/>
    <w:rsid w:val="001D6188"/>
    <w:rsid w:val="001D6525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25FBE"/>
    <w:rsid w:val="00232800"/>
    <w:rsid w:val="002344A0"/>
    <w:rsid w:val="002350E1"/>
    <w:rsid w:val="0024183B"/>
    <w:rsid w:val="00241A37"/>
    <w:rsid w:val="0024288E"/>
    <w:rsid w:val="00242BD8"/>
    <w:rsid w:val="00243087"/>
    <w:rsid w:val="002443DF"/>
    <w:rsid w:val="00245F8F"/>
    <w:rsid w:val="00251F63"/>
    <w:rsid w:val="00253092"/>
    <w:rsid w:val="00264501"/>
    <w:rsid w:val="002652F7"/>
    <w:rsid w:val="00265E8D"/>
    <w:rsid w:val="00271B8A"/>
    <w:rsid w:val="00271D4B"/>
    <w:rsid w:val="00272ABA"/>
    <w:rsid w:val="00275EB7"/>
    <w:rsid w:val="00276C12"/>
    <w:rsid w:val="00280066"/>
    <w:rsid w:val="00282D65"/>
    <w:rsid w:val="00286A6B"/>
    <w:rsid w:val="00286FF9"/>
    <w:rsid w:val="00290271"/>
    <w:rsid w:val="002906A9"/>
    <w:rsid w:val="0029397F"/>
    <w:rsid w:val="00296186"/>
    <w:rsid w:val="002A184D"/>
    <w:rsid w:val="002A2834"/>
    <w:rsid w:val="002A5DCF"/>
    <w:rsid w:val="002A6492"/>
    <w:rsid w:val="002B67A4"/>
    <w:rsid w:val="002B7349"/>
    <w:rsid w:val="002C4964"/>
    <w:rsid w:val="002C764B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B35"/>
    <w:rsid w:val="00304DD1"/>
    <w:rsid w:val="00320EC3"/>
    <w:rsid w:val="0032389D"/>
    <w:rsid w:val="00325AA3"/>
    <w:rsid w:val="003276D3"/>
    <w:rsid w:val="003303C4"/>
    <w:rsid w:val="003316CD"/>
    <w:rsid w:val="00332142"/>
    <w:rsid w:val="003333CC"/>
    <w:rsid w:val="00333674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7B91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3D12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0495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3367"/>
    <w:rsid w:val="00454C6E"/>
    <w:rsid w:val="0045549D"/>
    <w:rsid w:val="004559F6"/>
    <w:rsid w:val="004566CA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4A7E"/>
    <w:rsid w:val="004C5619"/>
    <w:rsid w:val="004C6503"/>
    <w:rsid w:val="004C6EFF"/>
    <w:rsid w:val="004D0158"/>
    <w:rsid w:val="004D292D"/>
    <w:rsid w:val="004D3013"/>
    <w:rsid w:val="004D547E"/>
    <w:rsid w:val="004D5541"/>
    <w:rsid w:val="004D792E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AF8"/>
    <w:rsid w:val="00553B5C"/>
    <w:rsid w:val="00555046"/>
    <w:rsid w:val="005617BE"/>
    <w:rsid w:val="00563807"/>
    <w:rsid w:val="00563877"/>
    <w:rsid w:val="005644A8"/>
    <w:rsid w:val="00565500"/>
    <w:rsid w:val="0057019F"/>
    <w:rsid w:val="00570B6A"/>
    <w:rsid w:val="005736B0"/>
    <w:rsid w:val="00577D6C"/>
    <w:rsid w:val="0058079C"/>
    <w:rsid w:val="00585A60"/>
    <w:rsid w:val="0058702E"/>
    <w:rsid w:val="00587B1E"/>
    <w:rsid w:val="00591157"/>
    <w:rsid w:val="00591457"/>
    <w:rsid w:val="005917A9"/>
    <w:rsid w:val="00592F02"/>
    <w:rsid w:val="005972DC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12A7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D6DDB"/>
    <w:rsid w:val="005E22EC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45AC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BEC"/>
    <w:rsid w:val="006C3CAD"/>
    <w:rsid w:val="006C65EC"/>
    <w:rsid w:val="006D14A0"/>
    <w:rsid w:val="006D4FEE"/>
    <w:rsid w:val="006E3310"/>
    <w:rsid w:val="006E3526"/>
    <w:rsid w:val="006E469A"/>
    <w:rsid w:val="006E5A00"/>
    <w:rsid w:val="006E5CA2"/>
    <w:rsid w:val="006E71AB"/>
    <w:rsid w:val="006F3DC3"/>
    <w:rsid w:val="006F52D7"/>
    <w:rsid w:val="006F5A53"/>
    <w:rsid w:val="006F6CB9"/>
    <w:rsid w:val="006F775C"/>
    <w:rsid w:val="0070689A"/>
    <w:rsid w:val="00706B15"/>
    <w:rsid w:val="007101C8"/>
    <w:rsid w:val="007119EA"/>
    <w:rsid w:val="00721E0D"/>
    <w:rsid w:val="007229EB"/>
    <w:rsid w:val="007274D0"/>
    <w:rsid w:val="00727CA5"/>
    <w:rsid w:val="00731E85"/>
    <w:rsid w:val="007330E3"/>
    <w:rsid w:val="007369B9"/>
    <w:rsid w:val="007371F2"/>
    <w:rsid w:val="0074021B"/>
    <w:rsid w:val="00741C0B"/>
    <w:rsid w:val="00742E37"/>
    <w:rsid w:val="00746FC3"/>
    <w:rsid w:val="0075390E"/>
    <w:rsid w:val="00754E39"/>
    <w:rsid w:val="00755CC9"/>
    <w:rsid w:val="00757236"/>
    <w:rsid w:val="00760B5F"/>
    <w:rsid w:val="00766325"/>
    <w:rsid w:val="00766793"/>
    <w:rsid w:val="00766C78"/>
    <w:rsid w:val="00767B77"/>
    <w:rsid w:val="0077206C"/>
    <w:rsid w:val="00772AB6"/>
    <w:rsid w:val="007737A2"/>
    <w:rsid w:val="00774BA1"/>
    <w:rsid w:val="00774F24"/>
    <w:rsid w:val="00775594"/>
    <w:rsid w:val="0077604E"/>
    <w:rsid w:val="007830FD"/>
    <w:rsid w:val="0078562D"/>
    <w:rsid w:val="007930B7"/>
    <w:rsid w:val="007932E1"/>
    <w:rsid w:val="007966B6"/>
    <w:rsid w:val="007A1C53"/>
    <w:rsid w:val="007A414A"/>
    <w:rsid w:val="007A4D3D"/>
    <w:rsid w:val="007B1CCC"/>
    <w:rsid w:val="007B1FF5"/>
    <w:rsid w:val="007B6D19"/>
    <w:rsid w:val="007B7035"/>
    <w:rsid w:val="007C0E8D"/>
    <w:rsid w:val="007C10EE"/>
    <w:rsid w:val="007C5E53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06B9"/>
    <w:rsid w:val="0080267A"/>
    <w:rsid w:val="008054BB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1FAB"/>
    <w:rsid w:val="00883EF4"/>
    <w:rsid w:val="00886BFF"/>
    <w:rsid w:val="008871E4"/>
    <w:rsid w:val="00887C8E"/>
    <w:rsid w:val="00890795"/>
    <w:rsid w:val="00892C7E"/>
    <w:rsid w:val="008A06AB"/>
    <w:rsid w:val="008A1767"/>
    <w:rsid w:val="008A4F19"/>
    <w:rsid w:val="008B010A"/>
    <w:rsid w:val="008B0B3F"/>
    <w:rsid w:val="008B13D2"/>
    <w:rsid w:val="008B3E55"/>
    <w:rsid w:val="008B4508"/>
    <w:rsid w:val="008C6AB9"/>
    <w:rsid w:val="008D0E6E"/>
    <w:rsid w:val="008F1F5A"/>
    <w:rsid w:val="008F5E60"/>
    <w:rsid w:val="008F60EB"/>
    <w:rsid w:val="0090349D"/>
    <w:rsid w:val="00904A49"/>
    <w:rsid w:val="00906267"/>
    <w:rsid w:val="00907A34"/>
    <w:rsid w:val="009106DA"/>
    <w:rsid w:val="00913CD0"/>
    <w:rsid w:val="00915CEE"/>
    <w:rsid w:val="00921403"/>
    <w:rsid w:val="0092160A"/>
    <w:rsid w:val="009239AC"/>
    <w:rsid w:val="0092640F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921F4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11D9"/>
    <w:rsid w:val="009C624C"/>
    <w:rsid w:val="009C6315"/>
    <w:rsid w:val="009D0E21"/>
    <w:rsid w:val="009D3D9E"/>
    <w:rsid w:val="009E10EC"/>
    <w:rsid w:val="009E20FE"/>
    <w:rsid w:val="009E2471"/>
    <w:rsid w:val="009E3555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87803"/>
    <w:rsid w:val="00A91517"/>
    <w:rsid w:val="00A94B97"/>
    <w:rsid w:val="00A978E5"/>
    <w:rsid w:val="00A97DD3"/>
    <w:rsid w:val="00AA00AF"/>
    <w:rsid w:val="00AA018C"/>
    <w:rsid w:val="00AA01B6"/>
    <w:rsid w:val="00AA25B3"/>
    <w:rsid w:val="00AA59A7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471"/>
    <w:rsid w:val="00B03570"/>
    <w:rsid w:val="00B0516C"/>
    <w:rsid w:val="00B07936"/>
    <w:rsid w:val="00B1377B"/>
    <w:rsid w:val="00B15275"/>
    <w:rsid w:val="00B212C2"/>
    <w:rsid w:val="00B22BDB"/>
    <w:rsid w:val="00B3500E"/>
    <w:rsid w:val="00B35436"/>
    <w:rsid w:val="00B360E0"/>
    <w:rsid w:val="00B400D8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67492"/>
    <w:rsid w:val="00B71E7D"/>
    <w:rsid w:val="00B74000"/>
    <w:rsid w:val="00B74C45"/>
    <w:rsid w:val="00B75001"/>
    <w:rsid w:val="00B8137F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CF5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446F"/>
    <w:rsid w:val="00C46E32"/>
    <w:rsid w:val="00C47F12"/>
    <w:rsid w:val="00C50981"/>
    <w:rsid w:val="00C54BAC"/>
    <w:rsid w:val="00C54E89"/>
    <w:rsid w:val="00C55121"/>
    <w:rsid w:val="00C6306A"/>
    <w:rsid w:val="00C6309F"/>
    <w:rsid w:val="00C65AB4"/>
    <w:rsid w:val="00C66ED6"/>
    <w:rsid w:val="00C73D7C"/>
    <w:rsid w:val="00C749F4"/>
    <w:rsid w:val="00C77525"/>
    <w:rsid w:val="00C77E2D"/>
    <w:rsid w:val="00C81F87"/>
    <w:rsid w:val="00C82791"/>
    <w:rsid w:val="00C86702"/>
    <w:rsid w:val="00C86C17"/>
    <w:rsid w:val="00C91A88"/>
    <w:rsid w:val="00C91E38"/>
    <w:rsid w:val="00C93666"/>
    <w:rsid w:val="00C97199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523F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56E5F"/>
    <w:rsid w:val="00D6040A"/>
    <w:rsid w:val="00D60728"/>
    <w:rsid w:val="00D61857"/>
    <w:rsid w:val="00D64F8A"/>
    <w:rsid w:val="00D6708C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878B9"/>
    <w:rsid w:val="00D9019D"/>
    <w:rsid w:val="00D90894"/>
    <w:rsid w:val="00D91097"/>
    <w:rsid w:val="00D928FC"/>
    <w:rsid w:val="00D92F56"/>
    <w:rsid w:val="00D95010"/>
    <w:rsid w:val="00D96010"/>
    <w:rsid w:val="00D960AF"/>
    <w:rsid w:val="00D965E0"/>
    <w:rsid w:val="00D97DF3"/>
    <w:rsid w:val="00DA3F1F"/>
    <w:rsid w:val="00DA4534"/>
    <w:rsid w:val="00DB1E11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3FC"/>
    <w:rsid w:val="00E127FF"/>
    <w:rsid w:val="00E14271"/>
    <w:rsid w:val="00E15161"/>
    <w:rsid w:val="00E15222"/>
    <w:rsid w:val="00E17F39"/>
    <w:rsid w:val="00E2148F"/>
    <w:rsid w:val="00E23614"/>
    <w:rsid w:val="00E24F0B"/>
    <w:rsid w:val="00E41391"/>
    <w:rsid w:val="00E44173"/>
    <w:rsid w:val="00E47827"/>
    <w:rsid w:val="00E52BDF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4A46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C3F42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4261"/>
    <w:rsid w:val="00F15EE2"/>
    <w:rsid w:val="00F248F2"/>
    <w:rsid w:val="00F24FD8"/>
    <w:rsid w:val="00F3629D"/>
    <w:rsid w:val="00F372EA"/>
    <w:rsid w:val="00F4163A"/>
    <w:rsid w:val="00F50152"/>
    <w:rsid w:val="00F51910"/>
    <w:rsid w:val="00F52F22"/>
    <w:rsid w:val="00F54C9E"/>
    <w:rsid w:val="00F54CEA"/>
    <w:rsid w:val="00F55073"/>
    <w:rsid w:val="00F551DC"/>
    <w:rsid w:val="00F5754A"/>
    <w:rsid w:val="00F6614D"/>
    <w:rsid w:val="00F6678C"/>
    <w:rsid w:val="00F66942"/>
    <w:rsid w:val="00F670A3"/>
    <w:rsid w:val="00F71E66"/>
    <w:rsid w:val="00F7336E"/>
    <w:rsid w:val="00F77B3B"/>
    <w:rsid w:val="00F77DC7"/>
    <w:rsid w:val="00F83EC0"/>
    <w:rsid w:val="00F87297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45FF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293A"/>
  <w15:chartTrackingRefBased/>
  <w15:docId w15:val="{398E364E-F6BF-4C10-9EDA-295F4518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F12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986288\AppData\Local\Temp\Content%20Interface%20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52F19510FE349A592F35F4C68F440" ma:contentTypeVersion="4" ma:contentTypeDescription="Create a new document." ma:contentTypeScope="" ma:versionID="bc75f6f84044ee95fdfaeef4098b536c">
  <xsd:schema xmlns:xsd="http://www.w3.org/2001/XMLSchema" xmlns:xs="http://www.w3.org/2001/XMLSchema" xmlns:p="http://schemas.microsoft.com/office/2006/metadata/properties" xmlns:ns2="9ed1cc64-8610-4db4-a6bc-71cc068a69aa" targetNamespace="http://schemas.microsoft.com/office/2006/metadata/properties" ma:root="true" ma:fieldsID="38a3e287155b1e0ed2a8b025965385ed" ns2:_="">
    <xsd:import namespace="9ed1cc64-8610-4db4-a6bc-71cc068a6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cc64-8610-4db4-a6bc-71cc068a6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D2D3-0BDE-491C-974A-124966BD6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1cc64-8610-4db4-a6bc-71cc068a6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931E5-0B99-8340-BF91-7D8C6052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Content Interface Template-2.dotx</Template>
  <TotalTime>602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74</cp:revision>
  <dcterms:created xsi:type="dcterms:W3CDTF">2021-01-05T01:44:00Z</dcterms:created>
  <dcterms:modified xsi:type="dcterms:W3CDTF">2021-02-26T03:15:00Z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0x010100A4952F19510FE349A592F35F4C68F440</vt:lpwstr>
  </property>
</Properties>
</file>